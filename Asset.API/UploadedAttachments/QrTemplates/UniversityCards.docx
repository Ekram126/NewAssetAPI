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5670"/>
      </w:tblGrid>
      <w:tr w:rsidR="00AC0696" w14:paraId="666D6D32" w14:textId="77777777" w:rsidTr="004464B2">
        <w:trPr>
          <w:trHeight w:val="3600"/>
        </w:trPr>
        <w:tc>
          <w:tcPr>
            <w:tcW w:w="5940" w:type="dxa"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 w:rsidR="00E57F30" w14:paraId="4DD8A0D1" w14:textId="77777777" w:rsidTr="00876708">
              <w:trPr>
                <w:trHeight w:hRule="exact" w:val="991"/>
              </w:trPr>
              <w:tc>
                <w:tcPr>
                  <w:tcW w:w="1345" w:type="dxa"/>
                  <w:vAlign w:val="center"/>
                </w:tcPr>
                <w:p w14:paraId="6712E316" w14:textId="77777777" w:rsidR="00E57F30" w:rsidRDefault="00E57F30" w:rsidP="00E57F30"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693056" behindDoc="0" locked="0" layoutInCell="1" allowOverlap="1" wp14:anchorId="0A9E4806" wp14:editId="062DC142">
                        <wp:simplePos x="0" y="0"/>
                        <wp:positionH relativeFrom="column">
                          <wp:posOffset>129540</wp:posOffset>
                        </wp:positionH>
                        <wp:positionV relativeFrom="paragraph">
                          <wp:posOffset>52705</wp:posOffset>
                        </wp:positionV>
                        <wp:extent cx="549275" cy="495300"/>
                        <wp:effectExtent l="0" t="0" r="3175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275" cy="495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75" w:type="dxa"/>
                  <w:vAlign w:val="center"/>
                </w:tcPr>
                <w:p w14:paraId="5A9E9E67" w14:textId="77777777" w:rsidR="00E57F30" w:rsidRDefault="00E57F30" w:rsidP="00E57F30"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begin"/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instrText xml:space="preserve"> MERGEFIELD  HospitalNameAr  \* MERGEFORMAT </w:instrText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separate"/>
                  </w:r>
                  <w:r w:rsidRPr="00FC1C04"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>«HospitalNameAr»</w:t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end"/>
                  </w:r>
                </w:p>
              </w:tc>
              <w:tc>
                <w:tcPr>
                  <w:tcW w:w="960" w:type="dxa"/>
                </w:tcPr>
                <w:p w14:paraId="122FC657" w14:textId="3B176249" w:rsidR="00E57F30" w:rsidRDefault="00667048" w:rsidP="00E57F30"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sz w:val="18"/>
                      <w:szCs w:val="18"/>
                      <w:lang w:bidi="ar-EG"/>
                    </w:rPr>
                    <w:drawing>
                      <wp:inline distT="0" distB="0" distL="0" distR="0" wp14:anchorId="0B225B72" wp14:editId="4393BFD2">
                        <wp:extent cx="537646" cy="572402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794" t="3487" b="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8390" cy="5731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078B035" w14:textId="297E5598" w:rsidR="00D74AA5" w:rsidRPr="00CB2F32" w:rsidRDefault="001A50FA" w:rsidP="009920FF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3" behindDoc="0" locked="0" layoutInCell="1" allowOverlap="1" wp14:anchorId="3ABCF839" wp14:editId="0B6F964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7951</wp:posOffset>
                      </wp:positionV>
                      <wp:extent cx="3638550" cy="2155438"/>
                      <wp:effectExtent l="0" t="0" r="19050" b="1651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729A86" id="Rectangle: Rounded Corners 4" o:spid="_x0000_s1026" style="position:absolute;margin-left:-3.2pt;margin-top:.65pt;width:286.5pt;height:169.7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944161">
              <w:fldChar w:fldCharType="begin"/>
            </w:r>
            <w:r w:rsidR="00944161">
              <w:instrText xml:space="preserve"> MERGEFIELD  BeginGroup:Asset_QrCode  \* MERGEFORMAT </w:instrText>
            </w:r>
            <w:r w:rsidR="00944161">
              <w:fldChar w:fldCharType="separate"/>
            </w:r>
            <w:r w:rsidR="00D74AA5">
              <w:rPr>
                <w:noProof/>
              </w:rPr>
              <w:t>«BeginGroup:Asset_QrCode»</w:t>
            </w:r>
            <w:r w:rsidR="00944161">
              <w:rPr>
                <w:noProof/>
              </w:rPr>
              <w:fldChar w:fldCharType="end"/>
            </w:r>
          </w:p>
          <w:p w14:paraId="210CBB2C" w14:textId="2D825027" w:rsidR="00D74AA5" w:rsidRPr="00BC545D" w:rsidRDefault="00786084" w:rsidP="001A50FA">
            <w:pPr>
              <w:spacing w:line="240" w:lineRule="auto"/>
              <w:rPr>
                <w:noProof/>
                <w:sz w:val="24"/>
                <w:szCs w:val="24"/>
              </w:rPr>
            </w:pPr>
            <w:r w:rsidRPr="00BC5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607C3C" wp14:editId="6EFB0E66">
                      <wp:simplePos x="0" y="0"/>
                      <wp:positionH relativeFrom="column">
                        <wp:posOffset>1882968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effectExtent l="0" t="0" r="3810" b="82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BDC75B" w14:textId="185F1AC8" w:rsidR="00E73F30" w:rsidRDefault="00944161" w:rsidP="002567D2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 Image:QrFilePath  \* MERGEFORMAT </w:instrText>
                                  </w:r>
                                  <w:r>
                                    <w:fldChar w:fldCharType="separate"/>
                                  </w:r>
                                  <w:r w:rsidR="00E73F30">
                                    <w:rPr>
                                      <w:noProof/>
                                    </w:rPr>
                                    <w:t>«Image:QrFilePath»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07C3C" id="Rectangle 3" o:spid="_x0000_s1026" style="position:absolute;margin-left:148.25pt;margin-top:12.55pt;width:122.75pt;height:7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" fillcolor="white [3201]" stroked="f" strokeweight="1pt">
                      <v:textbox>
                        <w:txbxContent>
                          <w:p w14:paraId="29BDC75B" w14:textId="185F1AC8" w:rsidR="00E73F30" w:rsidRDefault="00944161" w:rsidP="002567D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Image:QrFilePath  \* MERGEFORMAT </w:instrText>
                            </w:r>
                            <w:r>
                              <w:fldChar w:fldCharType="separate"/>
                            </w:r>
                            <w:r w:rsidR="00E73F30">
                              <w:rPr>
                                <w:noProof/>
                              </w:rPr>
                              <w:t>«Image:QrFilePath»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50FA"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>Device Name:</w:t>
            </w:r>
            <w:r w:rsidR="00832D91"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fldSimple w:instr=" MERGEFIELD  AssetName  \* MERGEFORMAT ">
              <w:r w:rsidR="00D74AA5" w:rsidRPr="00BC545D">
                <w:rPr>
                  <w:noProof/>
                </w:rPr>
                <w:t>«AssetName»</w:t>
              </w:r>
            </w:fldSimple>
          </w:p>
          <w:p w14:paraId="00753944" w14:textId="3349B3C5" w:rsidR="00D74AA5" w:rsidRPr="00BC545D" w:rsidRDefault="001A50FA" w:rsidP="00D74AA5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begin"/>
            </w:r>
            <w:r w:rsidR="00D74AA5" w:rsidRPr="00BC545D">
              <w:rPr>
                <w:sz w:val="20"/>
                <w:szCs w:val="20"/>
                <w:lang w:bidi="ar-EG"/>
              </w:rPr>
              <w:instrText xml:space="preserve"> MERGEFIELD  BrandName  \* MERGEFORMAT </w:instrText>
            </w:r>
            <w:r w:rsidR="00D74AA5" w:rsidRPr="00BC545D">
              <w:rPr>
                <w:sz w:val="20"/>
                <w:szCs w:val="20"/>
                <w:lang w:bidi="ar-EG"/>
              </w:rPr>
              <w:fldChar w:fldCharType="separate"/>
            </w:r>
            <w:r w:rsidR="00D74AA5" w:rsidRPr="00BC545D">
              <w:rPr>
                <w:noProof/>
                <w:sz w:val="20"/>
                <w:szCs w:val="20"/>
                <w:lang w:bidi="ar-EG"/>
              </w:rPr>
              <w:t>«BrandName»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2C22949C" w14:textId="1EEC1E88" w:rsidR="00D74AA5" w:rsidRPr="00BC545D" w:rsidRDefault="001A50FA" w:rsidP="00D74AA5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>Serial:</w:t>
            </w:r>
            <w:r w:rsidR="00D74AA5" w:rsidRPr="00BC545D">
              <w:rPr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begin"/>
            </w:r>
            <w:r w:rsidR="00D74AA5" w:rsidRPr="00BC545D">
              <w:rPr>
                <w:sz w:val="20"/>
                <w:szCs w:val="20"/>
                <w:lang w:bidi="ar-EG"/>
              </w:rPr>
              <w:instrText xml:space="preserve"> MERGEFIELD  SerialNumber  \* MERGEFORMAT </w:instrText>
            </w:r>
            <w:r w:rsidR="00D74AA5" w:rsidRPr="00BC545D">
              <w:rPr>
                <w:sz w:val="20"/>
                <w:szCs w:val="20"/>
                <w:lang w:bidi="ar-EG"/>
              </w:rPr>
              <w:fldChar w:fldCharType="separate"/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>«</w:t>
            </w:r>
            <w:r w:rsidR="00D74AA5" w:rsidRPr="00BC545D">
              <w:rPr>
                <w:noProof/>
                <w:sz w:val="20"/>
                <w:szCs w:val="20"/>
                <w:lang w:bidi="ar-EG"/>
              </w:rPr>
              <w:t>SerialNumber»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255D0B46" w14:textId="635C15B4" w:rsidR="00BB46C2" w:rsidRPr="00BC545D" w:rsidRDefault="001A50FA" w:rsidP="00BB46C2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>Model:</w:t>
            </w:r>
            <w:r w:rsidR="00D74AA5" w:rsidRPr="00BC545D">
              <w:rPr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begin"/>
            </w:r>
            <w:r w:rsidR="00D74AA5" w:rsidRPr="00BC545D">
              <w:rPr>
                <w:sz w:val="20"/>
                <w:szCs w:val="20"/>
                <w:lang w:bidi="ar-EG"/>
              </w:rPr>
              <w:instrText xml:space="preserve"> MERGEFIELD  Model  \* MERGEFORMAT </w:instrText>
            </w:r>
            <w:r w:rsidR="00D74AA5" w:rsidRPr="00BC545D">
              <w:rPr>
                <w:sz w:val="20"/>
                <w:szCs w:val="20"/>
                <w:lang w:bidi="ar-EG"/>
              </w:rPr>
              <w:fldChar w:fldCharType="separate"/>
            </w:r>
            <w:r w:rsidR="00D74AA5" w:rsidRPr="00BC545D">
              <w:rPr>
                <w:noProof/>
                <w:sz w:val="20"/>
                <w:szCs w:val="20"/>
                <w:lang w:bidi="ar-EG"/>
              </w:rPr>
              <w:t>«Model»</w:t>
            </w:r>
            <w:r w:rsidR="00D74AA5"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70A09829" w14:textId="529F4DAB" w:rsidR="00D74AA5" w:rsidRDefault="001A50FA" w:rsidP="00BB46C2"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D74AA5" w:rsidRPr="00BC545D"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 w:rsidR="007B0980" w:rsidRPr="00BC545D">
              <w:rPr>
                <w:sz w:val="20"/>
                <w:szCs w:val="20"/>
              </w:rPr>
              <w:fldChar w:fldCharType="begin"/>
            </w:r>
            <w:r w:rsidR="007B0980" w:rsidRPr="00BC545D">
              <w:rPr>
                <w:sz w:val="20"/>
                <w:szCs w:val="20"/>
              </w:rPr>
              <w:instrText xml:space="preserve"> MERGEFIELD  BarCode  \* MERGEFORMAT </w:instrText>
            </w:r>
            <w:r w:rsidR="007B0980" w:rsidRPr="00BC545D">
              <w:rPr>
                <w:sz w:val="20"/>
                <w:szCs w:val="20"/>
              </w:rPr>
              <w:fldChar w:fldCharType="separate"/>
            </w:r>
            <w:r w:rsidR="00D74AA5" w:rsidRPr="00BC545D">
              <w:rPr>
                <w:noProof/>
                <w:sz w:val="20"/>
                <w:szCs w:val="20"/>
              </w:rPr>
              <w:t>«BarCode»</w:t>
            </w:r>
            <w:r w:rsidR="007B0980" w:rsidRPr="00BC545D">
              <w:rPr>
                <w:noProof/>
                <w:sz w:val="20"/>
                <w:szCs w:val="20"/>
              </w:rPr>
              <w:fldChar w:fldCharType="end"/>
            </w:r>
          </w:p>
          <w:p w14:paraId="44736A1E" w14:textId="1068809E" w:rsidR="002C2800" w:rsidRPr="00BC545D" w:rsidRDefault="002C2800" w:rsidP="00BB46C2">
            <w:pPr>
              <w:spacing w:line="240" w:lineRule="auto"/>
              <w:rPr>
                <w:noProof/>
                <w:sz w:val="24"/>
                <w:szCs w:val="24"/>
              </w:rPr>
            </w:pPr>
            <w:r w:rsidRPr="00AF2411">
              <w:rPr>
                <w:b/>
                <w:bCs/>
                <w:sz w:val="20"/>
                <w:szCs w:val="20"/>
                <w:lang w:bidi="ar-EG"/>
              </w:rPr>
              <w:t>Department:</w:t>
            </w:r>
            <w:r w:rsidR="00AF2411">
              <w:rPr>
                <w:noProof/>
                <w:sz w:val="20"/>
                <w:szCs w:val="20"/>
              </w:rPr>
              <w:fldChar w:fldCharType="begin"/>
            </w:r>
            <w:r w:rsidR="00AF2411">
              <w:rPr>
                <w:noProof/>
                <w:sz w:val="20"/>
                <w:szCs w:val="20"/>
              </w:rPr>
              <w:instrText xml:space="preserve"> MERGEFIELD  DepartmentName  \* MERGEFORMAT </w:instrText>
            </w:r>
            <w:r w:rsidR="00AF2411">
              <w:rPr>
                <w:noProof/>
                <w:sz w:val="20"/>
                <w:szCs w:val="20"/>
              </w:rPr>
              <w:fldChar w:fldCharType="separate"/>
            </w:r>
            <w:r w:rsidR="00AF2411">
              <w:rPr>
                <w:noProof/>
                <w:sz w:val="20"/>
                <w:szCs w:val="20"/>
              </w:rPr>
              <w:t>«DepartmentName»</w:t>
            </w:r>
            <w:r w:rsidR="00AF2411">
              <w:rPr>
                <w:noProof/>
                <w:sz w:val="20"/>
                <w:szCs w:val="20"/>
              </w:rPr>
              <w:fldChar w:fldCharType="end"/>
            </w:r>
          </w:p>
          <w:p w14:paraId="156B79FF" w14:textId="77777777" w:rsidR="005D1514" w:rsidRDefault="005D1514">
            <w:pPr>
              <w:spacing w:line="240" w:lineRule="auto"/>
            </w:pPr>
          </w:p>
          <w:p w14:paraId="77514BBF" w14:textId="60ED949F" w:rsidR="00AC0696" w:rsidRDefault="00AC0696">
            <w:pPr>
              <w:spacing w:line="240" w:lineRule="auto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</w:p>
        </w:tc>
        <w:tc>
          <w:tcPr>
            <w:tcW w:w="5670" w:type="dxa"/>
          </w:tcPr>
          <w:p w14:paraId="56FA01D8" w14:textId="69DAA6E8" w:rsidR="005D1514" w:rsidRDefault="001A50FA" w:rsidP="00BC545D"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576D8D" wp14:editId="2249A88C">
                      <wp:simplePos x="0" y="0"/>
                      <wp:positionH relativeFrom="column">
                        <wp:posOffset>-20375</wp:posOffset>
                      </wp:positionH>
                      <wp:positionV relativeFrom="paragraph">
                        <wp:posOffset>497</wp:posOffset>
                      </wp:positionV>
                      <wp:extent cx="3590925" cy="2155190"/>
                      <wp:effectExtent l="0" t="0" r="28575" b="1651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EF2E6F" id="Rectangle: Rounded Corners 10" o:spid="_x0000_s1026" style="position:absolute;margin-left:-1.6pt;margin-top:.05pt;width:282.75pt;height:16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 w:rsidR="00C229DB" w14:paraId="24194453" w14:textId="77777777" w:rsidTr="00325CDD">
              <w:trPr>
                <w:trHeight w:val="984"/>
              </w:trPr>
              <w:tc>
                <w:tcPr>
                  <w:tcW w:w="990" w:type="dxa"/>
                  <w:vAlign w:val="center"/>
                </w:tcPr>
                <w:p w14:paraId="64B06077" w14:textId="68D6CE43" w:rsidR="00C229DB" w:rsidRDefault="00667048" w:rsidP="00757D46"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2272" behindDoc="0" locked="0" layoutInCell="1" allowOverlap="1" wp14:anchorId="13B3CD5D" wp14:editId="3F02626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43180</wp:posOffset>
                        </wp:positionV>
                        <wp:extent cx="549275" cy="495300"/>
                        <wp:effectExtent l="0" t="0" r="3175" b="0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275" cy="495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0" w:type="dxa"/>
                  <w:tcBorders>
                    <w:left w:val="nil"/>
                  </w:tcBorders>
                  <w:vAlign w:val="center"/>
                </w:tcPr>
                <w:p w14:paraId="5D71B3DC" w14:textId="77777777" w:rsidR="00C229DB" w:rsidRDefault="00C229DB" w:rsidP="00C229DB"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begin"/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instrText xml:space="preserve"> MERGEFIELD  HospitalNameAr  \* MERGEFORMAT </w:instrText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separate"/>
                  </w:r>
                  <w:r w:rsidRPr="00FC1C04"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>«HospitalNameAr»</w:t>
                  </w:r>
                  <w:r w:rsidRPr="00FC1C04">
                    <w:rPr>
                      <w:rFonts w:asciiTheme="minorBidi" w:hAnsiTheme="minorBidi"/>
                      <w:sz w:val="24"/>
                      <w:szCs w:val="24"/>
                      <w:u w:val="single"/>
                      <w:lang w:bidi="ar-EG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6E0DD7B6" w14:textId="1A8EB674" w:rsidR="00C229DB" w:rsidRDefault="00D8235C" w:rsidP="00C229DB"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sz w:val="18"/>
                      <w:szCs w:val="18"/>
                      <w:lang w:bidi="ar-EG"/>
                    </w:rPr>
                    <w:drawing>
                      <wp:inline distT="0" distB="0" distL="0" distR="0" wp14:anchorId="6FFA496B" wp14:editId="6FDF806F">
                        <wp:extent cx="537646" cy="572402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794" t="3487" b="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8390" cy="5731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67F0FE" w14:textId="26FC3938" w:rsidR="001A50FA" w:rsidRPr="00BC545D" w:rsidRDefault="001A50FA" w:rsidP="009920FF"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>Device Name:</w:t>
            </w:r>
            <w:r w:rsidR="006665ED"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fldSimple w:instr=" MERGEFIELD  AssetName  \* MERGEFORMAT ">
              <w:r w:rsidRPr="00BC545D">
                <w:rPr>
                  <w:noProof/>
                </w:rPr>
                <w:t>«AssetName»</w:t>
              </w:r>
            </w:fldSimple>
          </w:p>
          <w:p w14:paraId="529547D1" w14:textId="352BD0CB" w:rsidR="001A50FA" w:rsidRPr="00BC545D" w:rsidRDefault="006163F2" w:rsidP="001A50FA">
            <w:pPr>
              <w:spacing w:line="240" w:lineRule="auto"/>
              <w:rPr>
                <w:sz w:val="20"/>
                <w:szCs w:val="20"/>
                <w:lang w:bidi="ar-EG"/>
              </w:rPr>
            </w:pPr>
            <w:r w:rsidRPr="00BC545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DA43F29" wp14:editId="71001BA5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70816</wp:posOffset>
                      </wp:positionV>
                      <wp:extent cx="1431818" cy="983064"/>
                      <wp:effectExtent l="0" t="0" r="0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1AB006" w14:textId="77777777" w:rsidR="001A50FA" w:rsidRDefault="00944161" w:rsidP="002567D2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 Image:QrFilePath  \* MERGEFORMAT </w:instrText>
                                  </w:r>
                                  <w:r>
                                    <w:fldChar w:fldCharType="separate"/>
                                  </w:r>
                                  <w:r w:rsidR="001A50FA">
                                    <w:rPr>
                                      <w:noProof/>
                                    </w:rPr>
                                    <w:t>«Image:QrFilePath»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A43F29" id="Rectangle 5" o:spid="_x0000_s1027" style="position:absolute;margin-left:156.75pt;margin-top:5.6pt;width:112.75pt;height:7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" fillcolor="white [3201]" stroked="f" strokeweight="1pt">
                      <v:textbox>
                        <w:txbxContent>
                          <w:p w14:paraId="431AB006" w14:textId="77777777" w:rsidR="001A50FA" w:rsidRDefault="00944161" w:rsidP="002567D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Image:QrFilePath  \* MERGEFORMAT </w:instrText>
                            </w:r>
                            <w:r>
                              <w:fldChar w:fldCharType="separate"/>
                            </w:r>
                            <w:r w:rsidR="001A50FA">
                              <w:rPr>
                                <w:noProof/>
                              </w:rPr>
                              <w:t>«Image:QrFilePath»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50FA"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1A50FA" w:rsidRPr="00BC545D"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 w:rsidR="001A50FA" w:rsidRPr="00BC545D">
              <w:rPr>
                <w:sz w:val="20"/>
                <w:szCs w:val="20"/>
                <w:lang w:bidi="ar-EG"/>
              </w:rPr>
              <w:fldChar w:fldCharType="begin"/>
            </w:r>
            <w:r w:rsidR="001A50FA" w:rsidRPr="00BC545D">
              <w:rPr>
                <w:sz w:val="20"/>
                <w:szCs w:val="20"/>
                <w:lang w:bidi="ar-EG"/>
              </w:rPr>
              <w:instrText xml:space="preserve"> MERGEFIELD  BrandName  \* MERGEFORMAT </w:instrText>
            </w:r>
            <w:r w:rsidR="001A50FA" w:rsidRPr="00BC545D">
              <w:rPr>
                <w:sz w:val="20"/>
                <w:szCs w:val="20"/>
                <w:lang w:bidi="ar-EG"/>
              </w:rPr>
              <w:fldChar w:fldCharType="separate"/>
            </w:r>
            <w:r w:rsidR="001A50FA" w:rsidRPr="00BC545D">
              <w:rPr>
                <w:noProof/>
                <w:sz w:val="20"/>
                <w:szCs w:val="20"/>
                <w:lang w:bidi="ar-EG"/>
              </w:rPr>
              <w:t>«BrandName»</w:t>
            </w:r>
            <w:r w:rsidR="001A50FA"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43F10D65" w14:textId="77777777" w:rsidR="001A50FA" w:rsidRPr="00BC545D" w:rsidRDefault="001A50FA" w:rsidP="001A50FA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>Serial:</w:t>
            </w:r>
            <w:r w:rsidRPr="00BC545D">
              <w:rPr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sz w:val="20"/>
                <w:szCs w:val="20"/>
                <w:lang w:bidi="ar-EG"/>
              </w:rPr>
              <w:fldChar w:fldCharType="begin"/>
            </w:r>
            <w:r w:rsidRPr="00BC545D">
              <w:rPr>
                <w:sz w:val="20"/>
                <w:szCs w:val="20"/>
                <w:lang w:bidi="ar-EG"/>
              </w:rPr>
              <w:instrText xml:space="preserve"> MERGEFIELD  SerialNumber  \* MERGEFORMAT </w:instrText>
            </w:r>
            <w:r w:rsidRPr="00BC545D">
              <w:rPr>
                <w:sz w:val="20"/>
                <w:szCs w:val="20"/>
                <w:lang w:bidi="ar-EG"/>
              </w:rPr>
              <w:fldChar w:fldCharType="separate"/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>«</w:t>
            </w:r>
            <w:r w:rsidRPr="00BC545D">
              <w:rPr>
                <w:noProof/>
                <w:sz w:val="20"/>
                <w:szCs w:val="20"/>
                <w:lang w:bidi="ar-EG"/>
              </w:rPr>
              <w:t>SerialNumber»</w:t>
            </w:r>
            <w:r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119BA7D2" w14:textId="77777777" w:rsidR="001A50FA" w:rsidRPr="00BC545D" w:rsidRDefault="001A50FA" w:rsidP="001A50FA"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>Model:</w:t>
            </w:r>
            <w:r w:rsidRPr="00BC545D">
              <w:rPr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sz w:val="20"/>
                <w:szCs w:val="20"/>
                <w:lang w:bidi="ar-EG"/>
              </w:rPr>
              <w:fldChar w:fldCharType="begin"/>
            </w:r>
            <w:r w:rsidRPr="00BC545D">
              <w:rPr>
                <w:sz w:val="20"/>
                <w:szCs w:val="20"/>
                <w:lang w:bidi="ar-EG"/>
              </w:rPr>
              <w:instrText xml:space="preserve"> MERGEFIELD  Model  \* MERGEFORMAT </w:instrText>
            </w:r>
            <w:r w:rsidRPr="00BC545D">
              <w:rPr>
                <w:sz w:val="20"/>
                <w:szCs w:val="20"/>
                <w:lang w:bidi="ar-EG"/>
              </w:rPr>
              <w:fldChar w:fldCharType="separate"/>
            </w:r>
            <w:r w:rsidRPr="00BC545D">
              <w:rPr>
                <w:noProof/>
                <w:sz w:val="20"/>
                <w:szCs w:val="20"/>
                <w:lang w:bidi="ar-EG"/>
              </w:rPr>
              <w:t>«Model»</w:t>
            </w:r>
            <w:r w:rsidRPr="00BC545D">
              <w:rPr>
                <w:sz w:val="20"/>
                <w:szCs w:val="20"/>
                <w:lang w:bidi="ar-EG"/>
              </w:rPr>
              <w:fldChar w:fldCharType="end"/>
            </w:r>
          </w:p>
          <w:p w14:paraId="1B81EBBF" w14:textId="77777777" w:rsidR="001A50FA" w:rsidRPr="00BC545D" w:rsidRDefault="001A50FA" w:rsidP="001A50FA"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 w:rsidRPr="00BC545D"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 w:rsidRPr="00BC545D">
              <w:rPr>
                <w:sz w:val="20"/>
                <w:szCs w:val="20"/>
              </w:rPr>
              <w:fldChar w:fldCharType="begin"/>
            </w:r>
            <w:r w:rsidRPr="00BC545D">
              <w:rPr>
                <w:sz w:val="20"/>
                <w:szCs w:val="20"/>
              </w:rPr>
              <w:instrText xml:space="preserve"> MERGEFIELD  BarCode  \* MERGEFORMAT </w:instrText>
            </w:r>
            <w:r w:rsidRPr="00BC545D">
              <w:rPr>
                <w:sz w:val="20"/>
                <w:szCs w:val="20"/>
              </w:rPr>
              <w:fldChar w:fldCharType="separate"/>
            </w:r>
            <w:r w:rsidRPr="00BC545D">
              <w:rPr>
                <w:noProof/>
                <w:sz w:val="20"/>
                <w:szCs w:val="20"/>
              </w:rPr>
              <w:t>«BarCode»</w:t>
            </w:r>
            <w:r w:rsidRPr="00BC545D">
              <w:rPr>
                <w:noProof/>
                <w:sz w:val="20"/>
                <w:szCs w:val="20"/>
              </w:rPr>
              <w:fldChar w:fldCharType="end"/>
            </w:r>
          </w:p>
          <w:p w14:paraId="43E781A0" w14:textId="27B9DE6B" w:rsidR="00AF2411" w:rsidRPr="00BC545D" w:rsidRDefault="00AF2411" w:rsidP="00AF2411">
            <w:pPr>
              <w:spacing w:line="240" w:lineRule="auto"/>
              <w:rPr>
                <w:noProof/>
                <w:sz w:val="24"/>
                <w:szCs w:val="24"/>
              </w:rPr>
            </w:pPr>
            <w:r w:rsidRPr="00AF2411">
              <w:rPr>
                <w:b/>
                <w:bCs/>
                <w:sz w:val="20"/>
                <w:szCs w:val="20"/>
                <w:lang w:bidi="ar-EG"/>
              </w:rPr>
              <w:t>Department:</w:t>
            </w:r>
            <w:r w:rsidR="00603D52" w:rsidRPr="00603D52">
              <w:rPr>
                <w:sz w:val="20"/>
                <w:szCs w:val="20"/>
                <w:lang w:bidi="ar-EG"/>
              </w:rPr>
              <w:fldChar w:fldCharType="begin"/>
            </w:r>
            <w:r w:rsidR="00603D52" w:rsidRPr="00603D52">
              <w:rPr>
                <w:sz w:val="20"/>
                <w:szCs w:val="20"/>
                <w:lang w:bidi="ar-EG"/>
              </w:rPr>
              <w:instrText xml:space="preserve"> MERGEFIELD  DepartmentName  \* MERGEFORMAT </w:instrText>
            </w:r>
            <w:r w:rsidR="00603D52" w:rsidRPr="00603D52">
              <w:rPr>
                <w:sz w:val="20"/>
                <w:szCs w:val="20"/>
                <w:lang w:bidi="ar-EG"/>
              </w:rPr>
              <w:fldChar w:fldCharType="separate"/>
            </w:r>
            <w:r w:rsidR="00603D52" w:rsidRPr="00603D52">
              <w:rPr>
                <w:noProof/>
                <w:sz w:val="20"/>
                <w:szCs w:val="20"/>
                <w:lang w:bidi="ar-EG"/>
              </w:rPr>
              <w:t>«DepartmentName»</w:t>
            </w:r>
            <w:r w:rsidR="00603D52" w:rsidRPr="00603D52">
              <w:rPr>
                <w:sz w:val="20"/>
                <w:szCs w:val="20"/>
                <w:lang w:bidi="ar-EG"/>
              </w:rPr>
              <w:fldChar w:fldCharType="end"/>
            </w:r>
            <w:r w:rsidR="008B3CA5" w:rsidRPr="00BC545D">
              <w:rPr>
                <w:noProof/>
                <w:sz w:val="24"/>
                <w:szCs w:val="24"/>
              </w:rPr>
              <w:t xml:space="preserve"> </w:t>
            </w:r>
          </w:p>
          <w:p w14:paraId="502703F1" w14:textId="6CD85D90" w:rsidR="00FA5F65" w:rsidRDefault="00FA5F65" w:rsidP="00BC545D">
            <w:pPr>
              <w:spacing w:line="240" w:lineRule="auto"/>
              <w:rPr>
                <w:noProof/>
                <w:sz w:val="24"/>
                <w:szCs w:val="24"/>
              </w:rPr>
            </w:pPr>
          </w:p>
          <w:p w14:paraId="1E38DD01" w14:textId="77777777" w:rsidR="006163F2" w:rsidRDefault="006163F2" w:rsidP="008222B0">
            <w:pPr>
              <w:spacing w:line="240" w:lineRule="auto"/>
            </w:pPr>
          </w:p>
          <w:p w14:paraId="1AEE4906" w14:textId="77777777" w:rsidR="00D61414" w:rsidRDefault="00D61414" w:rsidP="008222B0">
            <w:pPr>
              <w:spacing w:line="240" w:lineRule="auto"/>
            </w:pPr>
          </w:p>
          <w:p w14:paraId="18C8B250" w14:textId="6F86A17E" w:rsidR="00AC0696" w:rsidRDefault="00944161" w:rsidP="008222B0">
            <w:pPr>
              <w:spacing w:line="240" w:lineRule="auto"/>
            </w:pPr>
            <w:r>
              <w:fldChar w:fldCharType="begin"/>
            </w:r>
            <w:r>
              <w:instrText xml:space="preserve"> MERGEFIELD  EndGroup:Asset_QrCode  \* MERGEFORMAT </w:instrText>
            </w:r>
            <w:r>
              <w:fldChar w:fldCharType="separate"/>
            </w:r>
            <w:r w:rsidR="00A12B58">
              <w:rPr>
                <w:noProof/>
              </w:rPr>
              <w:t>«EndGroup:Asset_QrCode»</w:t>
            </w:r>
            <w:r>
              <w:rPr>
                <w:noProof/>
              </w:rPr>
              <w:fldChar w:fldCharType="end"/>
            </w:r>
          </w:p>
        </w:tc>
      </w:tr>
    </w:tbl>
    <w:p w14:paraId="15DFB1BD" w14:textId="551B4A6B" w:rsidR="006611B3" w:rsidRDefault="006611B3" w:rsidP="006B21E6">
      <w:pPr>
        <w:spacing w:after="0"/>
        <w:rPr>
          <w:b/>
          <w:bCs/>
          <w:lang w:bidi="ar-EG"/>
        </w:rPr>
      </w:pPr>
    </w:p>
    <w:sectPr w:rsidR="006611B3" w:rsidSect="0015515F">
      <w:footerReference w:type="default" r:id="rId8"/>
      <w:pgSz w:w="12240" w:h="15840"/>
      <w:pgMar w:top="270" w:right="270" w:bottom="450" w:left="2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98D4" w14:textId="77777777" w:rsidR="0066494E" w:rsidRDefault="0066494E" w:rsidP="00742F8E">
      <w:pPr>
        <w:spacing w:after="0" w:line="240" w:lineRule="auto"/>
      </w:pPr>
      <w:r>
        <w:separator/>
      </w:r>
    </w:p>
  </w:endnote>
  <w:endnote w:type="continuationSeparator" w:id="0">
    <w:p w14:paraId="46B29504" w14:textId="77777777" w:rsidR="0066494E" w:rsidRDefault="0066494E" w:rsidP="0074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5D72" w14:textId="77777777" w:rsidR="0015515F" w:rsidRDefault="0015515F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07251E00" w14:textId="77777777" w:rsidR="0015515F" w:rsidRDefault="00155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D664" w14:textId="77777777" w:rsidR="0066494E" w:rsidRDefault="0066494E" w:rsidP="00742F8E">
      <w:pPr>
        <w:spacing w:after="0" w:line="240" w:lineRule="auto"/>
      </w:pPr>
      <w:r>
        <w:separator/>
      </w:r>
    </w:p>
  </w:footnote>
  <w:footnote w:type="continuationSeparator" w:id="0">
    <w:p w14:paraId="3209B141" w14:textId="77777777" w:rsidR="0066494E" w:rsidRDefault="0066494E" w:rsidP="00742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4E"/>
    <w:rsid w:val="00001BAC"/>
    <w:rsid w:val="00014303"/>
    <w:rsid w:val="00014A43"/>
    <w:rsid w:val="0002190E"/>
    <w:rsid w:val="00026775"/>
    <w:rsid w:val="00032C58"/>
    <w:rsid w:val="000374FB"/>
    <w:rsid w:val="000574CA"/>
    <w:rsid w:val="00061042"/>
    <w:rsid w:val="00067BD7"/>
    <w:rsid w:val="00067C44"/>
    <w:rsid w:val="000726AE"/>
    <w:rsid w:val="00082302"/>
    <w:rsid w:val="000877B0"/>
    <w:rsid w:val="000937C2"/>
    <w:rsid w:val="00097BB9"/>
    <w:rsid w:val="000B3668"/>
    <w:rsid w:val="000B36EC"/>
    <w:rsid w:val="000B3950"/>
    <w:rsid w:val="000C36A9"/>
    <w:rsid w:val="00115D71"/>
    <w:rsid w:val="0012587A"/>
    <w:rsid w:val="00134230"/>
    <w:rsid w:val="00135EFA"/>
    <w:rsid w:val="0014600B"/>
    <w:rsid w:val="0015515F"/>
    <w:rsid w:val="00155F25"/>
    <w:rsid w:val="00170834"/>
    <w:rsid w:val="0017128C"/>
    <w:rsid w:val="0017392B"/>
    <w:rsid w:val="00174142"/>
    <w:rsid w:val="001805B8"/>
    <w:rsid w:val="001A50FA"/>
    <w:rsid w:val="001A78C2"/>
    <w:rsid w:val="001E234B"/>
    <w:rsid w:val="001E439B"/>
    <w:rsid w:val="001E7A0F"/>
    <w:rsid w:val="00211293"/>
    <w:rsid w:val="00211B25"/>
    <w:rsid w:val="0022039D"/>
    <w:rsid w:val="00223BEA"/>
    <w:rsid w:val="00231F1D"/>
    <w:rsid w:val="00242ABB"/>
    <w:rsid w:val="00244992"/>
    <w:rsid w:val="00250443"/>
    <w:rsid w:val="00253C40"/>
    <w:rsid w:val="002567D2"/>
    <w:rsid w:val="00257FCF"/>
    <w:rsid w:val="00261485"/>
    <w:rsid w:val="00277C43"/>
    <w:rsid w:val="002A03F7"/>
    <w:rsid w:val="002A4698"/>
    <w:rsid w:val="002C2800"/>
    <w:rsid w:val="002C2820"/>
    <w:rsid w:val="002C4CCD"/>
    <w:rsid w:val="002E7408"/>
    <w:rsid w:val="002F637C"/>
    <w:rsid w:val="00303A0C"/>
    <w:rsid w:val="00310D14"/>
    <w:rsid w:val="003251BB"/>
    <w:rsid w:val="00325CDD"/>
    <w:rsid w:val="00327732"/>
    <w:rsid w:val="00327DC4"/>
    <w:rsid w:val="0033184E"/>
    <w:rsid w:val="003335DD"/>
    <w:rsid w:val="00340795"/>
    <w:rsid w:val="0034228D"/>
    <w:rsid w:val="00345792"/>
    <w:rsid w:val="00354DAE"/>
    <w:rsid w:val="00360ACA"/>
    <w:rsid w:val="00377A16"/>
    <w:rsid w:val="00383589"/>
    <w:rsid w:val="00384043"/>
    <w:rsid w:val="003A2B28"/>
    <w:rsid w:val="003B2ED7"/>
    <w:rsid w:val="003B5484"/>
    <w:rsid w:val="003B584A"/>
    <w:rsid w:val="003E24F3"/>
    <w:rsid w:val="003E284B"/>
    <w:rsid w:val="003E44EC"/>
    <w:rsid w:val="004159C4"/>
    <w:rsid w:val="00416B29"/>
    <w:rsid w:val="00421549"/>
    <w:rsid w:val="00426DB3"/>
    <w:rsid w:val="00437EDE"/>
    <w:rsid w:val="004464B2"/>
    <w:rsid w:val="00454CC5"/>
    <w:rsid w:val="00474D69"/>
    <w:rsid w:val="00484ADB"/>
    <w:rsid w:val="00486F77"/>
    <w:rsid w:val="00487893"/>
    <w:rsid w:val="00494334"/>
    <w:rsid w:val="004A34DA"/>
    <w:rsid w:val="004B2450"/>
    <w:rsid w:val="00515BC7"/>
    <w:rsid w:val="00521291"/>
    <w:rsid w:val="00530C1E"/>
    <w:rsid w:val="00532321"/>
    <w:rsid w:val="00532F12"/>
    <w:rsid w:val="0054293B"/>
    <w:rsid w:val="00542BF3"/>
    <w:rsid w:val="00547CD4"/>
    <w:rsid w:val="0056050F"/>
    <w:rsid w:val="005619A6"/>
    <w:rsid w:val="00581F22"/>
    <w:rsid w:val="005845AF"/>
    <w:rsid w:val="00593C76"/>
    <w:rsid w:val="005A3C24"/>
    <w:rsid w:val="005A7331"/>
    <w:rsid w:val="005B400B"/>
    <w:rsid w:val="005B4BA6"/>
    <w:rsid w:val="005B7768"/>
    <w:rsid w:val="005C3B51"/>
    <w:rsid w:val="005D1514"/>
    <w:rsid w:val="005D2D6A"/>
    <w:rsid w:val="005F0BD8"/>
    <w:rsid w:val="005F0EEA"/>
    <w:rsid w:val="005F4537"/>
    <w:rsid w:val="00603D52"/>
    <w:rsid w:val="006041FD"/>
    <w:rsid w:val="0060529A"/>
    <w:rsid w:val="006163F2"/>
    <w:rsid w:val="00616477"/>
    <w:rsid w:val="00616891"/>
    <w:rsid w:val="006242CF"/>
    <w:rsid w:val="00633FAB"/>
    <w:rsid w:val="00641DF4"/>
    <w:rsid w:val="00653F03"/>
    <w:rsid w:val="006611B3"/>
    <w:rsid w:val="00663F05"/>
    <w:rsid w:val="0066494E"/>
    <w:rsid w:val="006665ED"/>
    <w:rsid w:val="00667048"/>
    <w:rsid w:val="00685248"/>
    <w:rsid w:val="00697885"/>
    <w:rsid w:val="006B21E6"/>
    <w:rsid w:val="006B4A73"/>
    <w:rsid w:val="006B7E2C"/>
    <w:rsid w:val="006D032F"/>
    <w:rsid w:val="006D0708"/>
    <w:rsid w:val="006F1D3F"/>
    <w:rsid w:val="006F29FE"/>
    <w:rsid w:val="006F567D"/>
    <w:rsid w:val="006F6BD3"/>
    <w:rsid w:val="00700FD1"/>
    <w:rsid w:val="00702CE2"/>
    <w:rsid w:val="0071308B"/>
    <w:rsid w:val="00740BE3"/>
    <w:rsid w:val="007422B0"/>
    <w:rsid w:val="00742F8E"/>
    <w:rsid w:val="00743593"/>
    <w:rsid w:val="007549E8"/>
    <w:rsid w:val="00757D46"/>
    <w:rsid w:val="007604FC"/>
    <w:rsid w:val="007661CE"/>
    <w:rsid w:val="00773757"/>
    <w:rsid w:val="0077726C"/>
    <w:rsid w:val="00786084"/>
    <w:rsid w:val="0079231E"/>
    <w:rsid w:val="007B0980"/>
    <w:rsid w:val="007C38B2"/>
    <w:rsid w:val="007C405E"/>
    <w:rsid w:val="007D4096"/>
    <w:rsid w:val="007D46A7"/>
    <w:rsid w:val="007E4836"/>
    <w:rsid w:val="0080022B"/>
    <w:rsid w:val="008013D2"/>
    <w:rsid w:val="00802782"/>
    <w:rsid w:val="00813D6B"/>
    <w:rsid w:val="00820763"/>
    <w:rsid w:val="008222B0"/>
    <w:rsid w:val="008253F7"/>
    <w:rsid w:val="00832D91"/>
    <w:rsid w:val="00834BA4"/>
    <w:rsid w:val="0084163F"/>
    <w:rsid w:val="00841FF5"/>
    <w:rsid w:val="00851519"/>
    <w:rsid w:val="00863D5B"/>
    <w:rsid w:val="008748E9"/>
    <w:rsid w:val="00874F54"/>
    <w:rsid w:val="00875414"/>
    <w:rsid w:val="00876708"/>
    <w:rsid w:val="00877FAD"/>
    <w:rsid w:val="0088539C"/>
    <w:rsid w:val="008A0E30"/>
    <w:rsid w:val="008B3CA5"/>
    <w:rsid w:val="008B426B"/>
    <w:rsid w:val="008B7A90"/>
    <w:rsid w:val="008C18F4"/>
    <w:rsid w:val="008C71E3"/>
    <w:rsid w:val="008F7173"/>
    <w:rsid w:val="0090284E"/>
    <w:rsid w:val="00910DF8"/>
    <w:rsid w:val="00916BB0"/>
    <w:rsid w:val="0093445E"/>
    <w:rsid w:val="00944161"/>
    <w:rsid w:val="009524DA"/>
    <w:rsid w:val="00955096"/>
    <w:rsid w:val="0095767C"/>
    <w:rsid w:val="00963254"/>
    <w:rsid w:val="00970AA4"/>
    <w:rsid w:val="00977933"/>
    <w:rsid w:val="00982998"/>
    <w:rsid w:val="00991138"/>
    <w:rsid w:val="009920FF"/>
    <w:rsid w:val="009969AF"/>
    <w:rsid w:val="009B046F"/>
    <w:rsid w:val="009B6028"/>
    <w:rsid w:val="009C07E6"/>
    <w:rsid w:val="009F1C3D"/>
    <w:rsid w:val="00A03D33"/>
    <w:rsid w:val="00A12B58"/>
    <w:rsid w:val="00A13634"/>
    <w:rsid w:val="00A26BE7"/>
    <w:rsid w:val="00A316B4"/>
    <w:rsid w:val="00A45A65"/>
    <w:rsid w:val="00A61A36"/>
    <w:rsid w:val="00A61BA7"/>
    <w:rsid w:val="00A6279A"/>
    <w:rsid w:val="00A71DD2"/>
    <w:rsid w:val="00A874C0"/>
    <w:rsid w:val="00A909E0"/>
    <w:rsid w:val="00AB22BE"/>
    <w:rsid w:val="00AB7C8A"/>
    <w:rsid w:val="00AC0696"/>
    <w:rsid w:val="00AC68C2"/>
    <w:rsid w:val="00AF2411"/>
    <w:rsid w:val="00AF2660"/>
    <w:rsid w:val="00AF394D"/>
    <w:rsid w:val="00B03542"/>
    <w:rsid w:val="00B03D27"/>
    <w:rsid w:val="00B12937"/>
    <w:rsid w:val="00B21B68"/>
    <w:rsid w:val="00B32C06"/>
    <w:rsid w:val="00B45438"/>
    <w:rsid w:val="00B45A7E"/>
    <w:rsid w:val="00B467F2"/>
    <w:rsid w:val="00B667C5"/>
    <w:rsid w:val="00B74665"/>
    <w:rsid w:val="00B749C4"/>
    <w:rsid w:val="00B74E15"/>
    <w:rsid w:val="00B77229"/>
    <w:rsid w:val="00B81D23"/>
    <w:rsid w:val="00B8630F"/>
    <w:rsid w:val="00B9251F"/>
    <w:rsid w:val="00B93C55"/>
    <w:rsid w:val="00BA45EC"/>
    <w:rsid w:val="00BB46C2"/>
    <w:rsid w:val="00BC24EF"/>
    <w:rsid w:val="00BC40CD"/>
    <w:rsid w:val="00BC545D"/>
    <w:rsid w:val="00BC7D6E"/>
    <w:rsid w:val="00BD0C3B"/>
    <w:rsid w:val="00BD6F62"/>
    <w:rsid w:val="00BE78C8"/>
    <w:rsid w:val="00C01686"/>
    <w:rsid w:val="00C026B1"/>
    <w:rsid w:val="00C10E3D"/>
    <w:rsid w:val="00C15D43"/>
    <w:rsid w:val="00C229DB"/>
    <w:rsid w:val="00C25FB5"/>
    <w:rsid w:val="00C36A3A"/>
    <w:rsid w:val="00C4368C"/>
    <w:rsid w:val="00C5352F"/>
    <w:rsid w:val="00C546E8"/>
    <w:rsid w:val="00C60CC3"/>
    <w:rsid w:val="00C6725A"/>
    <w:rsid w:val="00C703A3"/>
    <w:rsid w:val="00C708F5"/>
    <w:rsid w:val="00C71136"/>
    <w:rsid w:val="00C76F13"/>
    <w:rsid w:val="00C779AE"/>
    <w:rsid w:val="00C83B08"/>
    <w:rsid w:val="00C93026"/>
    <w:rsid w:val="00CA1282"/>
    <w:rsid w:val="00CA6100"/>
    <w:rsid w:val="00CA73DB"/>
    <w:rsid w:val="00CB0E70"/>
    <w:rsid w:val="00CB0ED5"/>
    <w:rsid w:val="00CB2F32"/>
    <w:rsid w:val="00CC04B2"/>
    <w:rsid w:val="00CC1659"/>
    <w:rsid w:val="00CC2928"/>
    <w:rsid w:val="00CC6194"/>
    <w:rsid w:val="00CD1A48"/>
    <w:rsid w:val="00CE0104"/>
    <w:rsid w:val="00CE43F5"/>
    <w:rsid w:val="00CE488D"/>
    <w:rsid w:val="00CE6DD4"/>
    <w:rsid w:val="00CF1938"/>
    <w:rsid w:val="00CF4875"/>
    <w:rsid w:val="00CF6B27"/>
    <w:rsid w:val="00D07A16"/>
    <w:rsid w:val="00D11C16"/>
    <w:rsid w:val="00D22FAE"/>
    <w:rsid w:val="00D37B04"/>
    <w:rsid w:val="00D44156"/>
    <w:rsid w:val="00D52724"/>
    <w:rsid w:val="00D61414"/>
    <w:rsid w:val="00D70708"/>
    <w:rsid w:val="00D74AA5"/>
    <w:rsid w:val="00D75FDB"/>
    <w:rsid w:val="00D8235C"/>
    <w:rsid w:val="00DA47C9"/>
    <w:rsid w:val="00DA5636"/>
    <w:rsid w:val="00DB1F21"/>
    <w:rsid w:val="00DB3B17"/>
    <w:rsid w:val="00DE3868"/>
    <w:rsid w:val="00E0544C"/>
    <w:rsid w:val="00E2639E"/>
    <w:rsid w:val="00E327A9"/>
    <w:rsid w:val="00E42294"/>
    <w:rsid w:val="00E53802"/>
    <w:rsid w:val="00E57F30"/>
    <w:rsid w:val="00E613D0"/>
    <w:rsid w:val="00E73F30"/>
    <w:rsid w:val="00E7619C"/>
    <w:rsid w:val="00E92C7F"/>
    <w:rsid w:val="00E97DF4"/>
    <w:rsid w:val="00E97EFF"/>
    <w:rsid w:val="00EA5417"/>
    <w:rsid w:val="00EB0112"/>
    <w:rsid w:val="00EB21AD"/>
    <w:rsid w:val="00EB4B68"/>
    <w:rsid w:val="00EB7BAC"/>
    <w:rsid w:val="00ED7CB0"/>
    <w:rsid w:val="00EE1AF7"/>
    <w:rsid w:val="00EE4F6D"/>
    <w:rsid w:val="00F0697A"/>
    <w:rsid w:val="00F32936"/>
    <w:rsid w:val="00F34924"/>
    <w:rsid w:val="00F35CDE"/>
    <w:rsid w:val="00F35EFD"/>
    <w:rsid w:val="00F43405"/>
    <w:rsid w:val="00F4471E"/>
    <w:rsid w:val="00F51CBD"/>
    <w:rsid w:val="00F6731B"/>
    <w:rsid w:val="00F918D0"/>
    <w:rsid w:val="00F92FD5"/>
    <w:rsid w:val="00F97A94"/>
    <w:rsid w:val="00FA3C73"/>
    <w:rsid w:val="00FA5F65"/>
    <w:rsid w:val="00FA7ABC"/>
    <w:rsid w:val="00FB32ED"/>
    <w:rsid w:val="00FC1C04"/>
    <w:rsid w:val="00FD605F"/>
    <w:rsid w:val="00FE1217"/>
    <w:rsid w:val="00FE6CF5"/>
    <w:rsid w:val="00FE7082"/>
    <w:rsid w:val="00F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C2B537"/>
  <w15:chartTrackingRefBased/>
  <w15:docId w15:val="{24917BC1-91E5-4098-97E0-6E76DFEE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2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8E"/>
  </w:style>
  <w:style w:type="paragraph" w:styleId="Footer">
    <w:name w:val="footer"/>
    <w:basedOn w:val="Normal"/>
    <w:link w:val="FooterChar"/>
    <w:uiPriority w:val="99"/>
    <w:unhideWhenUsed/>
    <w:rsid w:val="0074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8E"/>
  </w:style>
  <w:style w:type="table" w:styleId="TableGrid">
    <w:name w:val="Table Grid"/>
    <w:basedOn w:val="TableNormal"/>
    <w:uiPriority w:val="39"/>
    <w:rsid w:val="0074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3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9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  <wetp:taskpane dockstate="right" visibility="1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01409FF-2F8A-40F7-AC25-DA08BCAA95B9}">
  <we:reference id="wa104193754" version="1.0.0.0" store="en-US" storeType="OMEX"/>
  <we:alternateReferences>
    <we:reference id="WA104193754" version="1.0.0.0" store="WA104193754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7260153-58FA-4433-A312-A46871D65CF9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UniversityCardTemplate.dotx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2</cp:revision>
  <dcterms:created xsi:type="dcterms:W3CDTF">2023-02-06T14:22:00Z</dcterms:created>
  <dcterms:modified xsi:type="dcterms:W3CDTF">2023-02-06T14:22:00Z</dcterms:modified>
</cp:coreProperties>
</file>
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8.xml" ContentType="application/vnd.openxmlformats-officedocument.wordprocessingml.foot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tbl>
      <w:tblPr>
        <w:tblStyle w:val="TableGrid"/>
        <w:tblW w:w="116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5940"/>
        <w:gridCol w:w="5670"/>
      </w:tblGrid>
      <w:tr>
        <w:trPr>
          <w:trHeight w:val="3600" w:hRule="atLeast"/>
        </w:trPr>
        <w:tc>
          <w:tcPr>
            <w:tcW w:type="dxa" w:w="5940"/>
            <w:tcBorders/>
            <w:hideMark/>
          </w:tcPr>
          <w:tbl>
            <w:tblPr>
              <w:tblStyle w:val="TableGrid"/>
              <w:tblpPr w:leftFromText="180" w:rightFromText="180" w:vertAnchor="page" w:horzAnchor="margin" w:tblpY="56"/>
              <w:tblOverlap w:val="never"/>
              <w:tblW w:w="528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45"/>
              <w:gridCol w:w="2975"/>
              <w:gridCol w:w="960"/>
            </w:tblGrid>
            <w:tr>
              <w:trPr>
                <w:trHeight w:val="991" w:hRule="exact"/>
              </w:trPr>
              <w:tc>
                <w:tcPr>
                  <w:tcW w:type="dxa" w:w="1345"/>
                  <w:tcBorders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noProof/>
                      <w:lang w:bidi="ar-EG"/>
                    </w:rPr>
                    <w:drawing>
                      <wp:anchor distT="0" distB="0" distL="114300" distR="114300" simplePos="0" relativeHeight="15360" behindDoc="0" locked="0" layoutInCell="1" allowOverlap="1">
                        <wp:simplePos x="0" y="0"/>
                        <wp:positionH relativeFrom="column">
                          <wp:posOffset>93345</wp:posOffset>
                        </wp:positionH>
                        <wp:positionV relativeFrom="paragraph">
                          <wp:posOffset>-24765</wp:posOffset>
                        </wp:positionV>
                        <wp:extent cx="709295" cy="589280"/>
                        <wp:effectExtent xmlns:wp="http://schemas.openxmlformats.org/drawingml/2006/wordprocessingDrawing" l="0" t="0" r="0" b="1270"/>
                        <wp:wrapNone/>
                        <wp:docPr id="1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9295" cy="5892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type="dxa" w:w="2975"/>
                  <w:tcBorders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rFonts w:asciiTheme="minorBidi" w:hAnsiTheme="minorBidi"/>
                      <w:noProof/>
                      <w:sz w:val="24"/>
                      <w:szCs w:val="24"/>
                      <w:u w:val="single"/>
                      <w:lang w:bidi="ar-EG"/>
                    </w:rPr>
                    <w:t xml:space="preserve">مستشفى بدر الجامعى</w:t>
                  </w:r>
                </w:p>
              </w:tc>
              <w:tc>
                <w:tcPr>
                  <w:tcW w:type="dxa" w:w="960"/>
                  <w:tcBorders/>
                </w:tcPr>
                <w:p>
                  <w:pPr>
                    <w:spacing w:line="240" w:lineRule="auto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b/>
                      <w:bCs/>
                      <w:noProof/>
                      <w:lang w:bidi="ar-EG"/>
                    </w:rPr>
                    <w:drawing>
                      <wp:anchor distT="0" distB="0" distL="114300" distR="114300" simplePos="0" relativeHeight="11264" behindDoc="0" locked="0" layoutInCell="1" allowOverlap="1">
                        <wp:simplePos x="0" y="0"/>
                        <wp:positionH relativeFrom="column">
                          <wp:posOffset>49403</wp:posOffset>
                        </wp:positionH>
                        <wp:positionV relativeFrom="paragraph">
                          <wp:posOffset>98425</wp:posOffset>
                        </wp:positionV>
                        <wp:extent cx="378798" cy="440826"/>
                        <wp:effectExtent xmlns:wp="http://schemas.openxmlformats.org/drawingml/2006/wordprocessingDrawing" l="0" t="0" r="2540" b="0"/>
                        <wp:wrapNone/>
                        <wp:docPr id="2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3550" r="18697" b="1732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8798" cy="440826"/>
                                </a:xfrm>
                                <a:prstGeom prst="rect">
                                  <a:avLst/>
                                </a:prstGeom>
                                <a:extLst xmlns:a="http://schemas.openxmlformats.org/drawingml/2006/main"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>
            <w:pPr>
              <w:spacing w:line="240" w:lineRule="auto"/>
              <w:rPr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1024" behindDoc="0" locked="0" layoutInCell="1" allowOverlap="1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8001</wp:posOffset>
                      </wp:positionV>
                      <wp:extent cx="3638550" cy="2155438"/>
                      <wp:effectExtent xmlns:wp="http://schemas.openxmlformats.org/drawingml/2006/wordprocessingDrawing" l="0" t="0" r="19050" b="16510"/>
                      <wp:wrapNone/>
                      <wp:docPr id="3" name="Rectangle: Rounded Corners 4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8550" cy="2155438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rgbClr val="70AD47">
                                  <a:alpha val="100000"/>
                                </a:srgbClr>
                              </a:lnRef>
                              <a:fillRef idx="1">
                                <a:srgbClr val="FFFFFF">
                                  <a:alpha val="100000"/>
                                </a:srgbClr>
                              </a:fillRef>
                              <a:effectRef idx="0">
                                <a:srgbClr val="70AD47">
                                  <a:alpha val="100000"/>
                                </a:srgbClr>
                              </a:effectRef>
                              <a:fontRef idx="minor">
                                <a:srgbClr val="000000">
                                  <a:alpha val="100000"/>
                                </a:srgbClr>
                              </a:fontRef>
                            </wps:style>
    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style="position:absolute;margin-left:-3.2pt;margin-top:0.63pt;width:286.5pt;height:169.71953pt;z-index:1024;;v-text-anchor:middle;mso-wrap-distance-left:9pt;mso-wrap-distance-top:0pt;mso-wrap-distance-right:9pt;mso-wrap-distance-bottom:0pt;" filled="f" strokecolor="#70AD47" strokeweight="1pt">
                      <v:stroke dashstyle="solid" linestyle="single" joinstyle="miter" endcap="flat" color2="#70AD47"/>
                    </v:roundrect>
                  </w:pict>
                </mc:Fallback>
              </mc:AlternateContent>
            </w:r>
          </w:p>
          <w:p>
            <w:pPr>
              <w:spacing w:line="240" w:lineRule="auto"/>
              <w:rPr>
                <w:noProof/>
                <w:sz w:val="24"/>
                <w:szCs w:val="24"/>
              </w:rPr>
            </w:pPr>
            <w:r>
              <w:rPr/>
              <mc:AlternateContent>
                <mc:Choice Requires="wps">
                  <w:drawing>
                    <wp:anchor distT="0" distB="0" distL="114300" distR="114300" simplePos="0" relativeHeight="4096" behindDoc="0" locked="0" layoutInCell="1" allowOverlap="1">
                      <wp:simplePos x="0" y="0"/>
                      <wp:positionH relativeFrom="column">
                        <wp:posOffset>1883029</wp:posOffset>
                      </wp:positionH>
                      <wp:positionV relativeFrom="paragraph">
                        <wp:posOffset>159385</wp:posOffset>
                      </wp:positionV>
                      <wp:extent cx="1558670" cy="1001864"/>
                      <wp:wrapNone/>
                      <wp:docPr id="4" name="Rectangle 3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8670" cy="10018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100000"/>
                                </a:srgbClr>
                              </a:solidFill>
                              <a:ln cap="flat" cmpd="sng" w="12700">
                                <a:noFill/>
                                <a:prstDash val="solid"/>
                              </a:ln>
                            </wps:spPr>
                            <wps:style>
                              <a:lnRef idx="2">
                                <a:srgbClr val="70AD47">
                                  <a:alpha val="100000"/>
                                </a:srgbClr>
                              </a:lnRef>
                              <a:fillRef idx="1">
                                <a:srgbClr val="FFFFFF">
                                  <a:alpha val="100000"/>
                                </a:srgbClr>
                              </a:fillRef>
                              <a:effectRef idx="0">
                                <a:srgbClr val="70AD47">
                                  <a:alpha val="100000"/>
                                </a:srgbClr>
                              </a:effectRef>
                              <a:fontRef idx="minor">
                                <a:srgbClr val="000000">
                                  <a:alpha val="100000"/>
                                </a:srgbClr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Bdr/>
                                    <w:spacing/>
                                    <w:jc w:val="center"/>
                                    <w:rPr/>
                                  </w:pPr>
                                  <w:r>
                                    <w:rPr/>
                                    <w:drawing>
                                      <wp:inline>
                                        <wp:extent cx="809625" cy="809625"/>
                                        <wp:docPr id="5" name="Picture 3"/>
                                        <a:graphic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3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09625" cy="8096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ectangle 3" type="#_x0000_t202" style="position:absolute;margin-left:148.25pt;margin-top:12.55pt;width:122.75pt;height:78.9pt;z-index:4096;;v-text-anchor:middle;mso-wrap-distance-left:9pt;mso-wrap-distance-top:0pt;mso-wrap-distance-right:9pt;mso-wrap-distance-bottom:0pt;mso-wrap-style:square;position:absolute" fillcolor="#FFFFFF" strokecolor="#000000" strokeweight="1pt" stroked="f">
                      <v:textbox style="" inset="7.2pt,3.6pt,7.2pt,3.6pt">
                        <w:txbxContent>
                          <w:p>
                            <w:pPr>
                              <w:pBdr/>
                              <w:spacing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>
                                  <wp:extent cx="809625" cy="809625"/>
                                  <wp:docPr id="6" name="Picture 3"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9625" cy="8096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Device Name: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noProof/>
              </w:rPr>
              <w:t xml:space="preserve">C-Arm</w:t>
            </w:r>
          </w:p>
          <w:p>
            <w:pPr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Manufacture: </w:t>
            </w:r>
            <w:r>
              <w:rPr>
                <w:noProof/>
                <w:sz w:val="20"/>
                <w:szCs w:val="20"/>
                <w:lang w:bidi="ar-EG"/>
              </w:rPr>
              <w:t xml:space="preserve">Philips</w:t>
            </w:r>
          </w:p>
          <w:p>
            <w:pPr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Serial: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160899</w:t>
            </w:r>
          </w:p>
          <w:p>
            <w:pPr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Model: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  <w:r>
              <w:rPr>
                <w:noProof/>
                <w:sz w:val="20"/>
                <w:szCs w:val="20"/>
                <w:lang w:bidi="ar-EG"/>
              </w:rPr>
              <w:t xml:space="preserve">Azurion 7 B12</w:t>
            </w:r>
          </w:p>
          <w:p>
            <w:pPr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Barcode: </w:t>
            </w:r>
            <w:r>
              <w:rPr>
                <w:noProof/>
                <w:sz w:val="20"/>
                <w:szCs w:val="20"/>
              </w:rPr>
              <w:t xml:space="preserve">10001</w:t>
            </w:r>
          </w:p>
          <w:p>
            <w:pPr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noProof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Department:</w:t>
            </w:r>
          </w:p>
          <w:p>
            <w:pPr>
              <w:spacing w:line="240" w:lineRule="auto"/>
              <w:rPr/>
            </w:pPr>
          </w:p>
          <w:p>
            <w:pPr>
              <w:spacing w:line="240" w:lineRule="auto"/>
              <w:rPr/>
            </w:pPr>
          </w:p>
        </w:tc>
        <w:tc>
          <w:tcPr>
            <w:tcW w:type="dxa" w:w="5670"/>
            <w:tcBorders/>
          </w:tcPr>
          <w:p>
            <w:pPr>
              <w:spacing w:line="240" w:lineRule="auto"/>
              <w:rPr>
                <w:b/>
                <w:bCs/>
                <w:sz w:val="20"/>
                <w:szCs w:val="20"/>
                <w:lang w:bidi="ar-EG"/>
              </w:rPr>
            </w:pPr>
            <w:r>
              <w:rPr>
                <w:b/>
                <w:bCs/>
                <w:noProof/>
                <w:sz w:val="20"/>
                <w:szCs w:val="20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7168" behindDoc="0" locked="0" layoutInCell="1" allowOverlap="1">
                      <wp:simplePos x="0" y="0"/>
                      <wp:positionH relativeFrom="column">
                        <wp:posOffset>-20320</wp:posOffset>
                      </wp:positionH>
                      <wp:positionV relativeFrom="paragraph">
                        <wp:posOffset>508</wp:posOffset>
                      </wp:positionV>
                      <wp:extent cx="3590925" cy="2155190"/>
                      <wp:effectExtent xmlns:wp="http://schemas.openxmlformats.org/drawingml/2006/wordprocessingDrawing" l="0" t="0" r="28575" b="16510"/>
                      <wp:wrapNone/>
                      <wp:docPr id="7" name="Rectangle: Rounded Corners 10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0925" cy="2155190"/>
                              </a:xfrm>
                              <a:prstGeom prst="roundRect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rgbClr val="70AD47">
                                    <a:alpha val="100000"/>
                                  </a:srgbClr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rgbClr val="70AD47">
                                  <a:alpha val="100000"/>
                                </a:srgbClr>
                              </a:lnRef>
                              <a:fillRef idx="1">
                                <a:srgbClr val="FFFFFF">
                                  <a:alpha val="100000"/>
                                </a:srgbClr>
                              </a:fillRef>
                              <a:effectRef idx="0">
                                <a:srgbClr val="70AD47">
                                  <a:alpha val="100000"/>
                                </a:srgbClr>
                              </a:effectRef>
                              <a:fontRef idx="minor">
                                <a:srgbClr val="000000">
                                  <a:alpha val="100000"/>
                                </a:srgbClr>
                              </a:fontRef>
                            </wps:style>
    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style="position:absolute;margin-left:-1.6pt;margin-top:0.04pt;width:282.75pt;height:169.7pt;z-index:7168;;v-text-anchor:middle;mso-wrap-distance-left:9pt;mso-wrap-distance-top:0pt;mso-wrap-distance-right:9pt;mso-wrap-distance-bottom:0pt;" filled="f" strokecolor="#70AD47" strokeweight="1pt">
                      <v:stroke dashstyle="solid" linestyle="single" joinstyle="miter" endcap="flat" color2="#70AD47"/>
                    </v:roundrect>
                  </w:pict>
                </mc:Fallback>
              </mc:AlternateContent>
            </w:r>
          </w:p>
          <w:tbl>
            <w:tblPr>
              <w:tblStyle w:val="TableGrid"/>
              <w:tblpPr w:leftFromText="180" w:rightFromText="180" w:vertAnchor="text" w:horzAnchor="margin" w:tblpX="175" w:tblpY="-206"/>
              <w:tblOverlap w:val="never"/>
              <w:tblW w:w="495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90"/>
              <w:gridCol w:w="3060"/>
              <w:gridCol w:w="900"/>
            </w:tblGrid>
            <w:tr>
              <w:trPr>
                <w:trHeight w:val="984" w:hRule="atLeast"/>
              </w:trPr>
              <w:tc>
                <w:tcPr>
                  <w:tcW w:type="dxa" w:w="990"/>
                  <w:tcBorders/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noProof/>
                      <w:lang w:bidi="ar-EG"/>
                    </w:rPr>
                    <w:drawing>
                      <wp:anchor distT="0" distB="0" distL="114300" distR="114300" simplePos="0" relativeHeight="16384" behindDoc="0" locked="0" layoutInCell="1" allowOverlap="1">
                        <wp:simplePos x="0" y="0"/>
                        <wp:positionH relativeFrom="column">
                          <wp:posOffset>36195</wp:posOffset>
                        </wp:positionH>
                        <wp:positionV relativeFrom="paragraph">
                          <wp:posOffset>90170</wp:posOffset>
                        </wp:positionV>
                        <wp:extent cx="709295" cy="589280"/>
                        <wp:effectExtent xmlns:wp="http://schemas.openxmlformats.org/drawingml/2006/wordprocessingDrawing" l="0" t="0" r="0" b="1270"/>
                        <wp:wrapNone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9295" cy="5892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type="dxa" w:w="3060"/>
                  <w:tcBorders>
                    <w:left w:val="nil"/>
                  </w:tcBorders>
                  <w:vAlign w:val="center"/>
                </w:tcPr>
                <w:p>
                  <w:pPr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rFonts w:asciiTheme="minorBidi" w:hAnsiTheme="minorBidi"/>
                      <w:noProof/>
                      <w:sz w:val="24"/>
                      <w:szCs w:val="24"/>
                      <w:u w:val="single"/>
                      <w:lang w:bidi="ar-EG"/>
                    </w:rPr>
                    <w:t xml:space="preserve">مستشفى بدر الجامعى</w:t>
                  </w:r>
                </w:p>
              </w:tc>
              <w:tc>
                <w:tcPr>
                  <w:tcW w:type="dxa" w:w="900"/>
                  <w:tcBorders/>
                </w:tcPr>
                <w:p>
                  <w:pPr>
                    <w:spacing w:line="240" w:lineRule="auto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b/>
                      <w:bCs/>
                      <w:noProof/>
                      <w:lang w:bidi="ar-EG"/>
                    </w:rPr>
                    <w:drawing>
                      <wp:anchor distT="0" distB="0" distL="114300" distR="114300" simplePos="0" relativeHeight="10240" behindDoc="0" locked="0" layoutInCell="1" allowOverlap="1">
                        <wp:simplePos x="0" y="0"/>
                        <wp:positionH relativeFrom="column">
                          <wp:posOffset>33020</wp:posOffset>
                        </wp:positionH>
                        <wp:positionV relativeFrom="paragraph">
                          <wp:posOffset>119380</wp:posOffset>
                        </wp:positionV>
                        <wp:extent cx="378798" cy="440826"/>
                        <wp:effectExtent xmlns:wp="http://schemas.openxmlformats.org/drawingml/2006/wordprocessingDrawing" l="0" t="0" r="2540" b="0"/>
                        <wp:wrapNone/>
                        <wp:docPr id="9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3550" r="18697" b="1732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8798" cy="440826"/>
                                </a:xfrm>
                                <a:prstGeom prst="rect">
                                  <a:avLst/>
                                </a:prstGeom>
                                <a:extLst xmlns:a="http://schemas.openxmlformats.org/drawingml/2006/main"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>
            <w:pPr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Device Name: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noProof/>
              </w:rPr>
              <w:t xml:space="preserve">Injector</w:t>
            </w:r>
          </w:p>
          <w:p>
            <w:pPr>
              <w:spacing w:line="240" w:lineRule="auto"/>
              <w:rPr>
                <w:sz w:val="20"/>
                <w:szCs w:val="20"/>
                <w:lang w:bidi="ar-EG"/>
              </w:rPr>
            </w:pPr>
            <w:r>
              <w:rPr/>
              <mc:AlternateContent>
                <mc:Choice Requires="wps">
                  <w:drawing>
                    <wp:anchor distT="0" distB="0" distL="114300" distR="114300" simplePos="0" relativeHeight="12288" behindDoc="0" locked="0" layoutInCell="1" allowOverlap="1">
                      <wp:simplePos x="0" y="0"/>
                      <wp:positionH relativeFrom="column">
                        <wp:posOffset>1990725</wp:posOffset>
                      </wp:positionH>
                      <wp:positionV relativeFrom="paragraph">
                        <wp:posOffset>70866</wp:posOffset>
                      </wp:positionV>
                      <wp:extent cx="1431818" cy="983064"/>
                      <wp:wrapNone/>
                      <wp:docPr id="10" name="Rectangle 5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1818" cy="9830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100000"/>
                                </a:srgbClr>
                              </a:solidFill>
                              <a:ln cap="flat" cmpd="sng" w="12700">
                                <a:noFill/>
                                <a:prstDash val="solid"/>
                              </a:ln>
                            </wps:spPr>
                            <wps:style>
                              <a:lnRef idx="2">
                                <a:srgbClr val="70AD47">
                                  <a:alpha val="100000"/>
                                </a:srgbClr>
                              </a:lnRef>
                              <a:fillRef idx="1">
                                <a:srgbClr val="FFFFFF">
                                  <a:alpha val="100000"/>
                                </a:srgbClr>
                              </a:fillRef>
                              <a:effectRef idx="0">
                                <a:srgbClr val="70AD47">
                                  <a:alpha val="100000"/>
                                </a:srgbClr>
                              </a:effectRef>
                              <a:fontRef idx="minor">
                                <a:srgbClr val="000000">
                                  <a:alpha val="100000"/>
                                </a:srgbClr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Bdr/>
                                    <w:spacing/>
                                    <w:jc w:val="center"/>
                                    <w:rPr/>
                                  </w:pPr>
                                  <w:r>
                                    <w:rPr/>
                                    <w:drawing>
                                      <wp:inline>
                                        <wp:extent cx="809625" cy="809625"/>
                                        <wp:docPr id="11" name="Picture 4"/>
                                        <a:graphic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4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09625" cy="8096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ectangle 5" type="#_x0000_t202" style="position:absolute;margin-left:156.75pt;margin-top:5.6pt;width:112.75pt;height:77.4pt;z-index:12288;;v-text-anchor:middle;mso-wrap-distance-left:9pt;mso-wrap-distance-top:0pt;mso-wrap-distance-right:9pt;mso-wrap-distance-bottom:0pt;mso-wrap-style:square;position:absolute" fillcolor="#FFFFFF" strokecolor="#000000" strokeweight="1pt" stroked="f">
                      <v:textbox style="" inset="7.2pt,3.6pt,7.2pt,3.6pt">
                        <w:txbxContent>
                          <w:p>
                            <w:pPr>
                              <w:pBdr/>
                              <w:spacing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>
                                  <wp:extent cx="809625" cy="809625"/>
                                  <wp:docPr id="12" name="Picture 4"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9625" cy="8096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Manufacture: </w:t>
            </w:r>
            <w:r>
              <w:rPr>
                <w:noProof/>
                <w:sz w:val="20"/>
                <w:szCs w:val="20"/>
                <w:lang w:bidi="ar-EG"/>
              </w:rPr>
              <w:t xml:space="preserve">Philips</w:t>
            </w:r>
          </w:p>
          <w:p>
            <w:pPr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Serial: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832c20067</w:t>
            </w:r>
          </w:p>
          <w:p>
            <w:pPr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Model: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  <w:r>
              <w:rPr>
                <w:noProof/>
                <w:sz w:val="20"/>
                <w:szCs w:val="20"/>
                <w:lang w:bidi="ar-EG"/>
              </w:rPr>
              <w:t xml:space="preserve">Azurion</w:t>
            </w:r>
          </w:p>
          <w:p>
            <w:pPr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Barcode: </w:t>
            </w:r>
            <w:r>
              <w:rPr>
                <w:noProof/>
                <w:sz w:val="20"/>
                <w:szCs w:val="20"/>
              </w:rPr>
              <w:t xml:space="preserve">10002</w:t>
            </w:r>
          </w:p>
          <w:p>
            <w:pPr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Department:</w:t>
            </w:r>
            <w:r>
              <w:rPr>
                <w:noProof/>
                <w:sz w:val="24"/>
                <w:szCs w:val="24"/>
              </w:rPr>
              <w:t xml:space="preserve"> </w:t>
            </w:r>
          </w:p>
          <w:p>
            <w:pPr>
              <w:spacing w:line="240" w:lineRule="auto"/>
              <w:rPr>
                <w:noProof/>
                <w:sz w:val="24"/>
                <w:szCs w:val="24"/>
              </w:rPr>
            </w:pPr>
          </w:p>
          <w:p>
            <w:pPr>
              <w:spacing w:line="240" w:lineRule="auto"/>
              <w:rPr/>
            </w:pPr>
          </w:p>
          <w:p>
            <w:pPr>
              <w:spacing w:line="240" w:lineRule="auto"/>
              <w:rPr/>
            </w:pPr>
          </w:p>
          <w:p>
            <w:pPr>
              <w:spacing w:line="240" w:lineRule="auto"/>
              <w:rPr/>
            </w:pPr>
          </w:p>
        </w:tc>
      </w:tr>
      <w:tr>
        <w:trPr>
          <w:trHeight w:val="3600" w:hRule="atLeast"/>
        </w:trPr>
        <w:tc>
          <w:tcPr>
            <w:tcW w:type="dxa" w:w="5940"/>
            <w:tcBorders/>
            <w:hideMark/>
          </w:tcPr>
          <w:tbl>
            <w:tblPr>
              <w:tblStyle w:val="TableGrid"/>
              <w:tblpPr w:leftFromText="180" w:rightFromText="180" w:vertAnchor="page" w:horzAnchor="margin" w:tblpY="56"/>
              <w:tblOverlap w:val="never"/>
              <w:tblW w:w="528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/>
              <w:tblLook w:val="04A0" w:firstRow="1" w:lastRow="0" w:firstColumn="1" w:lastColumn="0" w:noHBand="0" w:noVBand="1"/>
            </w:tblPr>
            <w:tblGrid>
              <w:gridCol w:w="1345"/>
              <w:gridCol w:w="2975"/>
              <w:gridCol w:w="960"/>
            </w:tblGrid>
            <w:tr>
              <w:trPr>
                <w:trHeight w:val="991" w:hRule="exact"/>
              </w:trPr>
              <w:tc>
                <w:tcPr>
                  <w:tcW w:type="dxa" w:w="1345"/>
                  <w:tcBorders/>
                  <w:vAlign w:val="center"/>
                </w:tcPr>
                <w:p>
                  <w:pPr>
                    <w:pBdr/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noProof/>
                      <w:lang w:bidi="ar-EG"/>
                    </w:rPr>
                    <w:drawing>
                      <wp:anchor distT="0" distB="0" distL="114300" distR="114300" simplePos="0" relativeHeight="251702272" behindDoc="0" locked="0" layoutInCell="1" allowOverlap="1">
                        <wp:simplePos x="0" y="0"/>
                        <wp:positionH relativeFrom="column">
                          <wp:posOffset>93345</wp:posOffset>
                        </wp:positionH>
                        <wp:positionV relativeFrom="paragraph">
                          <wp:posOffset>-24765</wp:posOffset>
                        </wp:positionV>
                        <wp:extent cx="709295" cy="589280"/>
                        <wp:effectExtent xmlns:wp="http://schemas.openxmlformats.org/drawingml/2006/wordprocessingDrawing" l="0" t="0" r="0" b="1270"/>
                        <wp:wrapNone/>
                        <wp:docPr id="13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9295" cy="5892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type="dxa" w:w="2975"/>
                  <w:tcBorders/>
                  <w:vAlign w:val="center"/>
                </w:tcPr>
                <w:p>
                  <w:pPr>
                    <w:pBdr/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rFonts w:asciiTheme="minorBidi" w:hAnsiTheme="minorBidi"/>
                      <w:noProof/>
                      <w:sz w:val="24"/>
                      <w:szCs w:val="24"/>
                      <w:u w:val="single"/>
                      <w:lang w:bidi="ar-EG"/>
                    </w:rPr>
                    <w:t xml:space="preserve">مستشفى بدر الجامعى</w:t>
                  </w:r>
                </w:p>
              </w:tc>
              <w:tc>
                <w:tcPr>
                  <w:tcW w:type="dxa" w:w="960"/>
                  <w:tcBorders/>
                </w:tcPr>
                <w:p>
                  <w:pPr>
                    <w:pBdr/>
                    <w:spacing w:line="240" w:lineRule="auto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b/>
                      <w:bCs/>
                      <w:noProof/>
                      <w:lang w:bidi="ar-EG"/>
                    </w:rPr>
                    <w:drawing>
                      <wp:anchor distT="0" distB="0" distL="114300" distR="114300" simplePos="0" relativeHeight="251698176" behindDoc="0" locked="0" layoutInCell="1" allowOverlap="1">
                        <wp:simplePos x="0" y="0"/>
                        <wp:positionH relativeFrom="column">
                          <wp:posOffset>49403</wp:posOffset>
                        </wp:positionH>
                        <wp:positionV relativeFrom="paragraph">
                          <wp:posOffset>98425</wp:posOffset>
                        </wp:positionV>
                        <wp:extent cx="378798" cy="440826"/>
                        <wp:effectExtent xmlns:wp="http://schemas.openxmlformats.org/drawingml/2006/wordprocessingDrawing" l="0" t="0" r="2540" b="0"/>
                        <wp:wrapNone/>
                        <wp:docPr id="14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3550" r="18697" b="1732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8798" cy="440826"/>
                                </a:xfrm>
                                <a:prstGeom prst="rect">
                                  <a:avLst/>
                                </a:prstGeom>
                                <a:extLst xmlns:a="http://schemas.openxmlformats.org/drawingml/2006/main"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>
            <w:pPr>
              <w:pBdr/>
              <w:spacing w:line="240" w:lineRule="auto"/>
              <w:rPr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048" behindDoc="0" locked="0" layoutInCell="1" allowOverlap="1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8001</wp:posOffset>
                      </wp:positionV>
                      <wp:extent cx="3638550" cy="2155438"/>
                      <wp:effectExtent xmlns:wp="http://schemas.openxmlformats.org/drawingml/2006/wordprocessingDrawing" l="0" t="0" r="19050" b="16510"/>
                      <wp:wrapNone/>
                      <wp:docPr id="15" name="Rectangle: Rounded Corners 4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8550" cy="2155438"/>
                              </a:xfrm>
                              <a:prstGeom prst="roundRect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rgbClr val="70AD47">
                                    <a:alpha val="10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2">
                                <a:srgbClr val="70AD47">
                                  <a:alpha val="100000"/>
                                </a:srgbClr>
                              </a:lnRef>
                              <a:fillRef idx="1">
                                <a:srgbClr val="FFFFFF">
                                  <a:alpha val="100000"/>
                                </a:srgbClr>
                              </a:fillRef>
                              <a:effectRef idx="0">
                                <a:srgbClr val="70AD47">
                                  <a:alpha val="100000"/>
                                </a:srgbClr>
                              </a:effectRef>
                              <a:fontRef idx="minor">
                                <a:srgbClr val="000000">
                                  <a:alpha val="100000"/>
                                </a:srgbClr>
                              </a:fontRef>
                            </wps:style>
    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style="position:absolute;margin-left:-3.2pt;margin-top:0.63pt;width:286.5pt;height:169.71953pt;z-index:2048;;v-text-anchor:middle;mso-wrap-distance-left:9pt;mso-wrap-distance-top:0pt;mso-wrap-distance-right:9pt;mso-wrap-distance-bottom:0pt;" filled="f" strokecolor="#70AD47" strokeweight="1pt">
                      <v:stroke dashstyle="solid" linestyle="single" joinstyle="miter" endcap="flat" color2="#70AD47"/>
                    </v:roundrect>
                  </w:pict>
                </mc:Fallback>
              </mc:AlternateContent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/>
              <mc:AlternateContent>
                <mc:Choice Requires="wps">
                  <w:drawing>
                    <wp:anchor distT="0" distB="0" distL="114300" distR="114300" simplePos="0" relativeHeight="5120" behindDoc="0" locked="0" layoutInCell="1" allowOverlap="1">
                      <wp:simplePos x="0" y="0"/>
                      <wp:positionH relativeFrom="column">
                        <wp:posOffset>1883029</wp:posOffset>
                      </wp:positionH>
                      <wp:positionV relativeFrom="paragraph">
                        <wp:posOffset>159385</wp:posOffset>
                      </wp:positionV>
                      <wp:extent cx="1558670" cy="1001864"/>
                      <wp:wrapNone/>
                      <wp:docPr id="16" name="Rectangle 3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8670" cy="10018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100000"/>
                                </a:srgbClr>
                              </a:solidFill>
                              <a:ln cap="flat" cmpd="sng" w="12700">
                                <a:noFill/>
                                <a:prstDash val="solid"/>
                              </a:ln>
                            </wps:spPr>
                            <wps:style>
                              <a:lnRef idx="2">
                                <a:srgbClr val="70AD47">
                                  <a:alpha val="100000"/>
                                </a:srgbClr>
                              </a:lnRef>
                              <a:fillRef idx="1">
                                <a:srgbClr val="FFFFFF">
                                  <a:alpha val="100000"/>
                                </a:srgbClr>
                              </a:fillRef>
                              <a:effectRef idx="0">
                                <a:srgbClr val="70AD47">
                                  <a:alpha val="100000"/>
                                </a:srgbClr>
                              </a:effectRef>
                              <a:fontRef idx="minor">
                                <a:srgbClr val="000000">
                                  <a:alpha val="100000"/>
                                </a:srgbClr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Bdr/>
                                    <w:spacing/>
                                    <w:jc w:val="center"/>
                                    <w:rPr/>
                                  </w:pPr>
                                  <w:r>
                                    <w:rPr/>
                                    <w:drawing>
                                      <wp:inline>
                                        <wp:extent cx="809625" cy="809625"/>
                                        <wp:docPr id="17" name="Picture 5"/>
                                        <a:graphic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09625" cy="8096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ectangle 3" type="#_x0000_t202" style="position:absolute;margin-left:148.25pt;margin-top:12.55pt;width:122.75pt;height:78.9pt;z-index:5120;;v-text-anchor:middle;mso-wrap-distance-left:9pt;mso-wrap-distance-top:0pt;mso-wrap-distance-right:9pt;mso-wrap-distance-bottom:0pt;mso-wrap-style:square;position:absolute" fillcolor="#FFFFFF" strokecolor="#000000" strokeweight="1pt" stroked="f">
                      <v:textbox style="" inset="7.2pt,3.6pt,7.2pt,3.6pt">
                        <w:txbxContent>
                          <w:p>
                            <w:pPr>
                              <w:pBdr/>
                              <w:spacing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>
                                  <wp:extent cx="809625" cy="809625"/>
                                  <wp:docPr id="18" name="Picture 5"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9625" cy="8096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Device Name: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noProof/>
              </w:rPr>
              <w:t xml:space="preserve">Anaesthhesia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Manufacture: </w:t>
            </w:r>
            <w:r>
              <w:rPr>
                <w:noProof/>
                <w:sz w:val="20"/>
                <w:szCs w:val="20"/>
                <w:lang w:bidi="ar-EG"/>
              </w:rPr>
              <w:t xml:space="preserve">Philips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Serial: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AsmB-0001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Model: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  <w:r>
              <w:rPr>
                <w:noProof/>
                <w:sz w:val="20"/>
                <w:szCs w:val="20"/>
                <w:lang w:bidi="ar-EG"/>
              </w:rPr>
              <w:t xml:space="preserve">Azurion</w:t>
            </w:r>
          </w:p>
          <w:p>
            <w:pPr>
              <w:pBdr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Barcode: </w:t>
            </w:r>
            <w:r>
              <w:rPr>
                <w:noProof/>
                <w:sz w:val="20"/>
                <w:szCs w:val="20"/>
              </w:rPr>
              <w:t xml:space="preserve">10003</w:t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noProof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Department:</w:t>
            </w:r>
          </w:p>
          <w:p>
            <w:pPr>
              <w:pBdr/>
              <w:spacing w:line="240" w:lineRule="auto"/>
              <w:rPr/>
            </w:pPr>
          </w:p>
          <w:p>
            <w:pPr>
              <w:pBdr/>
              <w:spacing w:line="240" w:lineRule="auto"/>
              <w:rPr/>
            </w:pPr>
          </w:p>
        </w:tc>
        <w:tc>
          <w:tcPr>
            <w:tcW w:type="dxa" w:w="5670"/>
            <w:tcBorders/>
          </w:tcPr>
          <w:p>
            <w:pPr>
              <w:pBdr/>
              <w:spacing w:line="240" w:lineRule="auto"/>
              <w:rPr>
                <w:b/>
                <w:bCs/>
                <w:sz w:val="20"/>
                <w:szCs w:val="20"/>
                <w:lang w:bidi="ar-EG"/>
              </w:rPr>
            </w:pPr>
            <w:r>
              <w:rPr>
                <w:b/>
                <w:bCs/>
                <w:noProof/>
                <w:sz w:val="20"/>
                <w:szCs w:val="20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8192" behindDoc="0" locked="0" layoutInCell="1" allowOverlap="1">
                      <wp:simplePos x="0" y="0"/>
                      <wp:positionH relativeFrom="column">
                        <wp:posOffset>-20320</wp:posOffset>
                      </wp:positionH>
                      <wp:positionV relativeFrom="paragraph">
                        <wp:posOffset>508</wp:posOffset>
                      </wp:positionV>
                      <wp:extent cx="3590925" cy="2155190"/>
                      <wp:effectExtent xmlns:wp="http://schemas.openxmlformats.org/drawingml/2006/wordprocessingDrawing" l="0" t="0" r="28575" b="16510"/>
                      <wp:wrapNone/>
                      <wp:docPr id="19" name="Rectangle: Rounded Corners 10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0925" cy="2155190"/>
                              </a:xfrm>
                              <a:prstGeom prst="roundRect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rgbClr val="70AD47">
                                    <a:alpha val="100000"/>
                                  </a:srgbClr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rgbClr val="70AD47">
                                  <a:alpha val="100000"/>
                                </a:srgbClr>
                              </a:lnRef>
                              <a:fillRef idx="1">
                                <a:srgbClr val="FFFFFF">
                                  <a:alpha val="100000"/>
                                </a:srgbClr>
                              </a:fillRef>
                              <a:effectRef idx="0">
                                <a:srgbClr val="70AD47">
                                  <a:alpha val="100000"/>
                                </a:srgbClr>
                              </a:effectRef>
                              <a:fontRef idx="minor">
                                <a:srgbClr val="000000">
                                  <a:alpha val="100000"/>
                                </a:srgbClr>
                              </a:fontRef>
                            </wps:style>
    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style="position:absolute;margin-left:-1.6pt;margin-top:0.04pt;width:282.75pt;height:169.7pt;z-index:8192;;v-text-anchor:middle;mso-wrap-distance-left:9pt;mso-wrap-distance-top:0pt;mso-wrap-distance-right:9pt;mso-wrap-distance-bottom:0pt;" filled="f" strokecolor="#70AD47" strokeweight="1pt">
                      <v:stroke dashstyle="solid" linestyle="single" joinstyle="miter" endcap="flat" color2="#70AD47"/>
                    </v:roundrect>
                  </w:pict>
                </mc:Fallback>
              </mc:AlternateContent>
            </w:r>
          </w:p>
          <w:tbl>
            <w:tblPr>
              <w:tblStyle w:val="TableGrid"/>
              <w:tblpPr w:leftFromText="180" w:rightFromText="180" w:vertAnchor="text" w:horzAnchor="margin" w:tblpX="175" w:tblpY="-206"/>
              <w:tblOverlap w:val="never"/>
              <w:tblW w:w="495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/>
              <w:tblLook w:val="04A0" w:firstRow="1" w:lastRow="0" w:firstColumn="1" w:lastColumn="0" w:noHBand="0" w:noVBand="1"/>
            </w:tblPr>
            <w:tblGrid>
              <w:gridCol w:w="990"/>
              <w:gridCol w:w="3060"/>
              <w:gridCol w:w="900"/>
            </w:tblGrid>
            <w:tr>
              <w:trPr>
                <w:trHeight w:val="984" w:hRule="atLeast"/>
              </w:trPr>
              <w:tc>
                <w:tcPr>
                  <w:tcW w:type="dxa" w:w="990"/>
                  <w:tcBorders/>
                  <w:vAlign w:val="center"/>
                </w:tcPr>
                <w:p>
                  <w:pPr>
                    <w:pBdr/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noProof/>
                      <w:lang w:bidi="ar-EG"/>
                    </w:rPr>
                    <w:drawing>
                      <wp:anchor distT="0" distB="0" distL="114300" distR="114300" simplePos="0" relativeHeight="251704320" behindDoc="0" locked="0" layoutInCell="1" allowOverlap="1">
                        <wp:simplePos x="0" y="0"/>
                        <wp:positionH relativeFrom="column">
                          <wp:posOffset>36195</wp:posOffset>
                        </wp:positionH>
                        <wp:positionV relativeFrom="paragraph">
                          <wp:posOffset>90170</wp:posOffset>
                        </wp:positionV>
                        <wp:extent cx="709295" cy="589280"/>
                        <wp:effectExtent xmlns:wp="http://schemas.openxmlformats.org/drawingml/2006/wordprocessingDrawing" l="0" t="0" r="0" b="1270"/>
                        <wp:wrapNone/>
                        <wp:docPr id="20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9295" cy="5892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type="dxa" w:w="3060"/>
                  <w:tcBorders>
                    <w:left w:val="nil"/>
                  </w:tcBorders>
                  <w:vAlign w:val="center"/>
                </w:tcPr>
                <w:p>
                  <w:pPr>
                    <w:pBdr/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rFonts w:asciiTheme="minorBidi" w:hAnsiTheme="minorBidi"/>
                      <w:noProof/>
                      <w:sz w:val="24"/>
                      <w:szCs w:val="24"/>
                      <w:u w:val="single"/>
                      <w:lang w:bidi="ar-EG"/>
                    </w:rPr>
                    <w:t xml:space="preserve">مستشفى بدر الجامعى</w:t>
                  </w:r>
                </w:p>
              </w:tc>
              <w:tc>
                <w:tcPr>
                  <w:tcW w:type="dxa" w:w="900"/>
                  <w:tcBorders/>
                </w:tcPr>
                <w:p>
                  <w:pPr>
                    <w:pBdr/>
                    <w:spacing w:line="240" w:lineRule="auto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b/>
                      <w:bCs/>
                      <w:noProof/>
                      <w:lang w:bidi="ar-EG"/>
                    </w:rPr>
                    <w:drawing>
                      <wp:anchor distT="0" distB="0" distL="114300" distR="114300" simplePos="0" relativeHeight="251691008" behindDoc="0" locked="0" layoutInCell="1" allowOverlap="1">
                        <wp:simplePos x="0" y="0"/>
                        <wp:positionH relativeFrom="column">
                          <wp:posOffset>33020</wp:posOffset>
                        </wp:positionH>
                        <wp:positionV relativeFrom="paragraph">
                          <wp:posOffset>119380</wp:posOffset>
                        </wp:positionV>
                        <wp:extent cx="378798" cy="440826"/>
                        <wp:effectExtent xmlns:wp="http://schemas.openxmlformats.org/drawingml/2006/wordprocessingDrawing" l="0" t="0" r="2540" b="0"/>
                        <wp:wrapNone/>
                        <wp:docPr id="21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3550" r="18697" b="1732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8798" cy="440826"/>
                                </a:xfrm>
                                <a:prstGeom prst="rect">
                                  <a:avLst/>
                                </a:prstGeom>
                                <a:extLst xmlns:a="http://schemas.openxmlformats.org/drawingml/2006/main"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Device Name: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noProof/>
              </w:rPr>
              <w:t xml:space="preserve">DC Shock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/>
              <mc:AlternateContent>
                <mc:Choice Requires="wps">
                  <w:drawing>
                    <wp:anchor distT="0" distB="0" distL="114300" distR="114300" simplePos="0" relativeHeight="13312" behindDoc="0" locked="0" layoutInCell="1" allowOverlap="1">
                      <wp:simplePos x="0" y="0"/>
                      <wp:positionH relativeFrom="column">
                        <wp:posOffset>1990725</wp:posOffset>
                      </wp:positionH>
                      <wp:positionV relativeFrom="paragraph">
                        <wp:posOffset>70866</wp:posOffset>
                      </wp:positionV>
                      <wp:extent cx="1431818" cy="983064"/>
                      <wp:wrapNone/>
                      <wp:docPr id="22" name="Rectangle 5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1818" cy="9830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100000"/>
                                </a:srgbClr>
                              </a:solidFill>
                              <a:ln cap="flat" cmpd="sng" w="12700">
                                <a:noFill/>
                                <a:prstDash val="solid"/>
                              </a:ln>
                            </wps:spPr>
                            <wps:style>
                              <a:lnRef idx="2">
                                <a:srgbClr val="70AD47">
                                  <a:alpha val="100000"/>
                                </a:srgbClr>
                              </a:lnRef>
                              <a:fillRef idx="1">
                                <a:srgbClr val="FFFFFF">
                                  <a:alpha val="100000"/>
                                </a:srgbClr>
                              </a:fillRef>
                              <a:effectRef idx="0">
                                <a:srgbClr val="70AD47">
                                  <a:alpha val="100000"/>
                                </a:srgbClr>
                              </a:effectRef>
                              <a:fontRef idx="minor">
                                <a:srgbClr val="000000">
                                  <a:alpha val="100000"/>
                                </a:srgbClr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Bdr/>
                                    <w:spacing/>
                                    <w:jc w:val="center"/>
                                    <w:rPr/>
                                  </w:pPr>
                                  <w:r>
                                    <w:rPr/>
                                    <w:drawing>
                                      <wp:inline>
                                        <wp:extent cx="809625" cy="809625"/>
                                        <wp:docPr id="23" name="Picture 6"/>
                                        <a:graphic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09625" cy="8096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ectangle 5" type="#_x0000_t202" style="position:absolute;margin-left:156.75pt;margin-top:5.6pt;width:112.75pt;height:77.4pt;z-index:13312;;v-text-anchor:middle;mso-wrap-distance-left:9pt;mso-wrap-distance-top:0pt;mso-wrap-distance-right:9pt;mso-wrap-distance-bottom:0pt;mso-wrap-style:square;position:absolute" fillcolor="#FFFFFF" strokecolor="#000000" strokeweight="1pt" stroked="f">
                      <v:textbox style="" inset="7.2pt,3.6pt,7.2pt,3.6pt">
                        <w:txbxContent>
                          <w:p>
                            <w:pPr>
                              <w:pBdr/>
                              <w:spacing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>
                                  <wp:extent cx="809625" cy="809625"/>
                                  <wp:docPr id="24" name="Picture 6"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9625" cy="8096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Manufacture: </w:t>
            </w:r>
            <w:r>
              <w:rPr>
                <w:noProof/>
                <w:sz w:val="20"/>
                <w:szCs w:val="20"/>
                <w:lang w:bidi="ar-EG"/>
              </w:rPr>
              <w:t xml:space="preserve">Philips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Serial: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CN32636767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Model: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  <w:r>
              <w:rPr>
                <w:noProof/>
                <w:sz w:val="20"/>
                <w:szCs w:val="20"/>
                <w:lang w:bidi="ar-EG"/>
              </w:rPr>
              <w:t xml:space="preserve">Efficia DFM100</w:t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Barcode: </w:t>
            </w:r>
            <w:r>
              <w:rPr>
                <w:noProof/>
                <w:sz w:val="20"/>
                <w:szCs w:val="20"/>
              </w:rPr>
              <w:t xml:space="preserve">10004</w:t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Department:</w:t>
            </w:r>
            <w:r>
              <w:rPr>
                <w:noProof/>
                <w:sz w:val="24"/>
                <w:szCs w:val="24"/>
              </w:rPr>
              <w:t xml:space="preserve"> </w:t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</w:p>
          <w:p>
            <w:pPr>
              <w:pBdr/>
              <w:spacing w:line="240" w:lineRule="auto"/>
              <w:rPr/>
            </w:pPr>
          </w:p>
          <w:p>
            <w:pPr>
              <w:pBdr/>
              <w:spacing w:line="240" w:lineRule="auto"/>
              <w:rPr/>
            </w:pPr>
          </w:p>
          <w:p>
            <w:pPr>
              <w:pBdr/>
              <w:spacing w:line="240" w:lineRule="auto"/>
              <w:rPr/>
            </w:pPr>
          </w:p>
        </w:tc>
      </w:tr>
      <w:tr>
        <w:trPr>
          <w:trHeight w:val="3600" w:hRule="atLeast"/>
        </w:trPr>
        <w:tc>
          <w:tcPr>
            <w:tcW w:type="dxa" w:w="5940"/>
            <w:tcBorders/>
            <w:hideMark/>
          </w:tcPr>
          <w:tbl>
            <w:tblPr>
              <w:tblStyle w:val="TableGrid"/>
              <w:tblpPr w:leftFromText="180" w:rightFromText="180" w:vertAnchor="page" w:horzAnchor="margin" w:tblpY="56"/>
              <w:tblOverlap w:val="never"/>
              <w:tblW w:w="528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/>
              <w:tblLook w:val="04A0" w:firstRow="1" w:lastRow="0" w:firstColumn="1" w:lastColumn="0" w:noHBand="0" w:noVBand="1"/>
            </w:tblPr>
            <w:tblGrid>
              <w:gridCol w:w="1345"/>
              <w:gridCol w:w="2975"/>
              <w:gridCol w:w="960"/>
            </w:tblGrid>
            <w:tr>
              <w:trPr>
                <w:trHeight w:val="991" w:hRule="exact"/>
              </w:trPr>
              <w:tc>
                <w:tcPr>
                  <w:tcW w:type="dxa" w:w="1345"/>
                  <w:tcBorders/>
                  <w:vAlign w:val="center"/>
                </w:tcPr>
                <w:p>
                  <w:pPr>
                    <w:pBdr/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noProof/>
                      <w:lang w:bidi="ar-EG"/>
                    </w:rPr>
                    <w:drawing>
                      <wp:anchor distT="0" distB="0" distL="114300" distR="114300" simplePos="0" relativeHeight="251702272" behindDoc="0" locked="0" layoutInCell="1" allowOverlap="1">
                        <wp:simplePos x="0" y="0"/>
                        <wp:positionH relativeFrom="column">
                          <wp:posOffset>93345</wp:posOffset>
                        </wp:positionH>
                        <wp:positionV relativeFrom="paragraph">
                          <wp:posOffset>-24765</wp:posOffset>
                        </wp:positionV>
                        <wp:extent cx="709295" cy="589280"/>
                        <wp:effectExtent xmlns:wp="http://schemas.openxmlformats.org/drawingml/2006/wordprocessingDrawing" l="0" t="0" r="0" b="1270"/>
                        <wp:wrapNone/>
                        <wp:docPr id="25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9295" cy="5892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type="dxa" w:w="2975"/>
                  <w:tcBorders/>
                  <w:vAlign w:val="center"/>
                </w:tcPr>
                <w:p>
                  <w:pPr>
                    <w:pBdr/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rFonts w:asciiTheme="minorBidi" w:hAnsiTheme="minorBidi"/>
                      <w:noProof/>
                      <w:sz w:val="24"/>
                      <w:szCs w:val="24"/>
                      <w:u w:val="single"/>
                      <w:lang w:bidi="ar-EG"/>
                    </w:rPr>
                    <w:t xml:space="preserve">مستشفى بدر الجامعى</w:t>
                  </w:r>
                </w:p>
              </w:tc>
              <w:tc>
                <w:tcPr>
                  <w:tcW w:type="dxa" w:w="960"/>
                  <w:tcBorders/>
                </w:tcPr>
                <w:p>
                  <w:pPr>
                    <w:pBdr/>
                    <w:spacing w:line="240" w:lineRule="auto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b/>
                      <w:bCs/>
                      <w:noProof/>
                      <w:lang w:bidi="ar-EG"/>
                    </w:rPr>
                    <w:drawing>
                      <wp:anchor distT="0" distB="0" distL="114300" distR="114300" simplePos="0" relativeHeight="251698176" behindDoc="0" locked="0" layoutInCell="1" allowOverlap="1">
                        <wp:simplePos x="0" y="0"/>
                        <wp:positionH relativeFrom="column">
                          <wp:posOffset>49403</wp:posOffset>
                        </wp:positionH>
                        <wp:positionV relativeFrom="paragraph">
                          <wp:posOffset>98425</wp:posOffset>
                        </wp:positionV>
                        <wp:extent cx="378798" cy="440826"/>
                        <wp:effectExtent xmlns:wp="http://schemas.openxmlformats.org/drawingml/2006/wordprocessingDrawing" l="0" t="0" r="2540" b="0"/>
                        <wp:wrapNone/>
                        <wp:docPr id="2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3550" r="18697" b="1732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8798" cy="440826"/>
                                </a:xfrm>
                                <a:prstGeom prst="rect">
                                  <a:avLst/>
                                </a:prstGeom>
                                <a:extLst xmlns:a="http://schemas.openxmlformats.org/drawingml/2006/main"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>
            <w:pPr>
              <w:pBdr/>
              <w:spacing w:line="240" w:lineRule="auto"/>
              <w:rPr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3072" behindDoc="0" locked="0" layoutInCell="1" allowOverlap="1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8001</wp:posOffset>
                      </wp:positionV>
                      <wp:extent cx="3638550" cy="2155438"/>
                      <wp:effectExtent xmlns:wp="http://schemas.openxmlformats.org/drawingml/2006/wordprocessingDrawing" l="0" t="0" r="19050" b="16510"/>
                      <wp:wrapNone/>
                      <wp:docPr id="27" name="Rectangle: Rounded Corners 4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8550" cy="2155438"/>
                              </a:xfrm>
                              <a:prstGeom prst="roundRect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rgbClr val="70AD47">
                                    <a:alpha val="10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</wps:spPr>
                            <wps:style>
                              <a:lnRef idx="2">
                                <a:srgbClr val="70AD47">
                                  <a:alpha val="100000"/>
                                </a:srgbClr>
                              </a:lnRef>
                              <a:fillRef idx="1">
                                <a:srgbClr val="FFFFFF">
                                  <a:alpha val="100000"/>
                                </a:srgbClr>
                              </a:fillRef>
                              <a:effectRef idx="0">
                                <a:srgbClr val="70AD47">
                                  <a:alpha val="100000"/>
                                </a:srgbClr>
                              </a:effectRef>
                              <a:fontRef idx="minor">
                                <a:srgbClr val="000000">
                                  <a:alpha val="100000"/>
                                </a:srgbClr>
                              </a:fontRef>
                            </wps:style>
    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style="position:absolute;margin-left:-3.2pt;margin-top:0.63pt;width:286.5pt;height:169.71953pt;z-index:3072;;v-text-anchor:middle;mso-wrap-distance-left:9pt;mso-wrap-distance-top:0pt;mso-wrap-distance-right:9pt;mso-wrap-distance-bottom:0pt;" filled="f" strokecolor="#70AD47" strokeweight="1pt">
                      <v:stroke dashstyle="solid" linestyle="single" joinstyle="miter" endcap="flat" color2="#70AD47"/>
                    </v:roundrect>
                  </w:pict>
                </mc:Fallback>
              </mc:AlternateContent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/>
              <mc:AlternateContent>
                <mc:Choice Requires="wps">
                  <w:drawing>
                    <wp:anchor distT="0" distB="0" distL="114300" distR="114300" simplePos="0" relativeHeight="6144" behindDoc="0" locked="0" layoutInCell="1" allowOverlap="1">
                      <wp:simplePos x="0" y="0"/>
                      <wp:positionH relativeFrom="column">
                        <wp:posOffset>1883029</wp:posOffset>
                      </wp:positionH>
                      <wp:positionV relativeFrom="paragraph">
                        <wp:posOffset>159385</wp:posOffset>
                      </wp:positionV>
                      <wp:extent cx="1558670" cy="1001864"/>
                      <wp:wrapNone/>
                      <wp:docPr id="28" name="Rectangle 3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8670" cy="10018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100000"/>
                                </a:srgbClr>
                              </a:solidFill>
                              <a:ln cap="flat" cmpd="sng" w="12700">
                                <a:noFill/>
                                <a:prstDash val="solid"/>
                              </a:ln>
                            </wps:spPr>
                            <wps:style>
                              <a:lnRef idx="2">
                                <a:srgbClr val="70AD47">
                                  <a:alpha val="100000"/>
                                </a:srgbClr>
                              </a:lnRef>
                              <a:fillRef idx="1">
                                <a:srgbClr val="FFFFFF">
                                  <a:alpha val="100000"/>
                                </a:srgbClr>
                              </a:fillRef>
                              <a:effectRef idx="0">
                                <a:srgbClr val="70AD47">
                                  <a:alpha val="100000"/>
                                </a:srgbClr>
                              </a:effectRef>
                              <a:fontRef idx="minor">
                                <a:srgbClr val="000000">
                                  <a:alpha val="100000"/>
                                </a:srgbClr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Bdr/>
                                    <w:spacing/>
                                    <w:jc w:val="center"/>
                                    <w:rPr/>
                                  </w:pPr>
                                  <w:r>
                                    <w:rPr/>
                                    <w:drawing>
                                      <wp:inline>
                                        <wp:extent cx="809625" cy="809625"/>
                                        <wp:docPr id="29" name="Picture 7"/>
                                        <a:graphic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09625" cy="8096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ectangle 3" type="#_x0000_t202" style="position:absolute;margin-left:148.25pt;margin-top:12.55pt;width:122.75pt;height:78.9pt;z-index:6144;;v-text-anchor:middle;mso-wrap-distance-left:9pt;mso-wrap-distance-top:0pt;mso-wrap-distance-right:9pt;mso-wrap-distance-bottom:0pt;mso-wrap-style:square;position:absolute" fillcolor="#FFFFFF" strokecolor="#000000" strokeweight="1pt" stroked="f">
                      <v:textbox style="" inset="7.2pt,3.6pt,7.2pt,3.6pt">
                        <w:txbxContent>
                          <w:p>
                            <w:pPr>
                              <w:pBdr/>
                              <w:spacing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>
                                  <wp:extent cx="809625" cy="809625"/>
                                  <wp:docPr id="30" name="Picture 7"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9625" cy="8096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Device Name: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noProof/>
              </w:rPr>
              <w:t xml:space="preserve">Electric Syringe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Manufacture: </w:t>
            </w:r>
            <w:r>
              <w:rPr>
                <w:noProof/>
                <w:sz w:val="20"/>
                <w:szCs w:val="20"/>
                <w:lang w:bidi="ar-EG"/>
              </w:rPr>
              <w:t xml:space="preserve">Fresenius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Serial: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24544101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Model: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  <w:r>
              <w:rPr>
                <w:noProof/>
                <w:sz w:val="20"/>
                <w:szCs w:val="20"/>
                <w:lang w:bidi="ar-EG"/>
              </w:rPr>
              <w:t xml:space="preserve">agilia SP-iSE</w:t>
            </w:r>
          </w:p>
          <w:p>
            <w:pPr>
              <w:pBdr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Barcode: </w:t>
            </w:r>
            <w:r>
              <w:rPr>
                <w:noProof/>
                <w:sz w:val="20"/>
                <w:szCs w:val="20"/>
              </w:rPr>
              <w:t xml:space="preserve">10005</w:t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noProof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Department:</w:t>
            </w:r>
          </w:p>
          <w:p>
            <w:pPr>
              <w:pBdr/>
              <w:spacing w:line="240" w:lineRule="auto"/>
              <w:rPr/>
            </w:pPr>
          </w:p>
          <w:p>
            <w:pPr>
              <w:pBdr/>
              <w:spacing w:line="240" w:lineRule="auto"/>
              <w:rPr/>
            </w:pPr>
          </w:p>
        </w:tc>
        <w:tc>
          <w:tcPr>
            <w:tcW w:type="dxa" w:w="5670"/>
            <w:tcBorders/>
          </w:tcPr>
          <w:p>
            <w:pPr>
              <w:pBdr/>
              <w:spacing w:line="240" w:lineRule="auto"/>
              <w:rPr>
                <w:b/>
                <w:bCs/>
                <w:sz w:val="20"/>
                <w:szCs w:val="20"/>
                <w:lang w:bidi="ar-EG"/>
              </w:rPr>
            </w:pPr>
            <w:r>
              <w:rPr>
                <w:b/>
                <w:bCs/>
                <w:noProof/>
                <w:sz w:val="20"/>
                <w:szCs w:val="20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9216" behindDoc="0" locked="0" layoutInCell="1" allowOverlap="1">
                      <wp:simplePos x="0" y="0"/>
                      <wp:positionH relativeFrom="column">
                        <wp:posOffset>-20320</wp:posOffset>
                      </wp:positionH>
                      <wp:positionV relativeFrom="paragraph">
                        <wp:posOffset>508</wp:posOffset>
                      </wp:positionV>
                      <wp:extent cx="3590925" cy="2155190"/>
                      <wp:effectExtent xmlns:wp="http://schemas.openxmlformats.org/drawingml/2006/wordprocessingDrawing" l="0" t="0" r="28575" b="16510"/>
                      <wp:wrapNone/>
                      <wp:docPr id="31" name="Rectangle: Rounded Corners 10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0925" cy="2155190"/>
                              </a:xfrm>
                              <a:prstGeom prst="roundRect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rgbClr val="70AD47">
                                    <a:alpha val="100000"/>
                                  </a:srgbClr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rgbClr val="70AD47">
                                  <a:alpha val="100000"/>
                                </a:srgbClr>
                              </a:lnRef>
                              <a:fillRef idx="1">
                                <a:srgbClr val="FFFFFF">
                                  <a:alpha val="100000"/>
                                </a:srgbClr>
                              </a:fillRef>
                              <a:effectRef idx="0">
                                <a:srgbClr val="70AD47">
                                  <a:alpha val="100000"/>
                                </a:srgbClr>
                              </a:effectRef>
                              <a:fontRef idx="minor">
                                <a:srgbClr val="000000">
                                  <a:alpha val="100000"/>
                                </a:srgbClr>
                              </a:fontRef>
                            </wps:style>
    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style="position:absolute;margin-left:-1.6pt;margin-top:0.04pt;width:282.75pt;height:169.7pt;z-index:9216;;v-text-anchor:middle;mso-wrap-distance-left:9pt;mso-wrap-distance-top:0pt;mso-wrap-distance-right:9pt;mso-wrap-distance-bottom:0pt;" filled="f" strokecolor="#70AD47" strokeweight="1pt">
                      <v:stroke dashstyle="solid" linestyle="single" joinstyle="miter" endcap="flat" color2="#70AD47"/>
                    </v:roundrect>
                  </w:pict>
                </mc:Fallback>
              </mc:AlternateContent>
            </w:r>
          </w:p>
          <w:tbl>
            <w:tblPr>
              <w:tblStyle w:val="TableGrid"/>
              <w:tblpPr w:leftFromText="180" w:rightFromText="180" w:vertAnchor="text" w:horzAnchor="margin" w:tblpX="175" w:tblpY="-206"/>
              <w:tblOverlap w:val="never"/>
              <w:tblW w:w="495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/>
              <w:tblLook w:val="04A0" w:firstRow="1" w:lastRow="0" w:firstColumn="1" w:lastColumn="0" w:noHBand="0" w:noVBand="1"/>
            </w:tblPr>
            <w:tblGrid>
              <w:gridCol w:w="990"/>
              <w:gridCol w:w="3060"/>
              <w:gridCol w:w="900"/>
            </w:tblGrid>
            <w:tr>
              <w:trPr>
                <w:trHeight w:val="984" w:hRule="atLeast"/>
              </w:trPr>
              <w:tc>
                <w:tcPr>
                  <w:tcW w:type="dxa" w:w="990"/>
                  <w:tcBorders/>
                  <w:vAlign w:val="center"/>
                </w:tcPr>
                <w:p>
                  <w:pPr>
                    <w:pBdr/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noProof/>
                      <w:lang w:bidi="ar-EG"/>
                    </w:rPr>
                    <w:drawing>
                      <wp:anchor distT="0" distB="0" distL="114300" distR="114300" simplePos="0" relativeHeight="251704320" behindDoc="0" locked="0" layoutInCell="1" allowOverlap="1">
                        <wp:simplePos x="0" y="0"/>
                        <wp:positionH relativeFrom="column">
                          <wp:posOffset>36195</wp:posOffset>
                        </wp:positionH>
                        <wp:positionV relativeFrom="paragraph">
                          <wp:posOffset>90170</wp:posOffset>
                        </wp:positionV>
                        <wp:extent cx="709295" cy="589280"/>
                        <wp:effectExtent xmlns:wp="http://schemas.openxmlformats.org/drawingml/2006/wordprocessingDrawing" l="0" t="0" r="0" b="1270"/>
                        <wp:wrapNone/>
                        <wp:docPr id="32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9295" cy="5892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type="dxa" w:w="3060"/>
                  <w:tcBorders>
                    <w:left w:val="nil"/>
                  </w:tcBorders>
                  <w:vAlign w:val="center"/>
                </w:tcPr>
                <w:p>
                  <w:pPr>
                    <w:pBdr/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</w:p>
              </w:tc>
              <w:tc>
                <w:tcPr>
                  <w:tcW w:type="dxa" w:w="900"/>
                  <w:tcBorders/>
                </w:tcPr>
                <w:p>
                  <w:pPr>
                    <w:pBdr/>
                    <w:spacing w:line="240" w:lineRule="auto"/>
                    <w:rPr>
                      <w:b/>
                      <w:bCs/>
                      <w:sz w:val="18"/>
                      <w:szCs w:val="18"/>
                      <w:lang w:bidi="ar-EG"/>
                    </w:rPr>
                  </w:pPr>
                  <w:r>
                    <w:rPr>
                      <w:b/>
                      <w:bCs/>
                      <w:noProof/>
                      <w:lang w:bidi="ar-EG"/>
                    </w:rPr>
                    <w:drawing>
                      <wp:anchor distT="0" distB="0" distL="114300" distR="114300" simplePos="0" relativeHeight="251691008" behindDoc="0" locked="0" layoutInCell="1" allowOverlap="1">
                        <wp:simplePos x="0" y="0"/>
                        <wp:positionH relativeFrom="column">
                          <wp:posOffset>33020</wp:posOffset>
                        </wp:positionH>
                        <wp:positionV relativeFrom="paragraph">
                          <wp:posOffset>119380</wp:posOffset>
                        </wp:positionV>
                        <wp:extent cx="378798" cy="440826"/>
                        <wp:effectExtent xmlns:wp="http://schemas.openxmlformats.org/drawingml/2006/wordprocessingDrawing" l="0" t="0" r="2540" b="0"/>
                        <wp:wrapNone/>
                        <wp:docPr id="33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3550" r="18697" b="1732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8798" cy="440826"/>
                                </a:xfrm>
                                <a:prstGeom prst="rect">
                                  <a:avLst/>
                                </a:prstGeom>
                                <a:extLst xmlns:a="http://schemas.openxmlformats.org/drawingml/2006/main"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Device Name: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/>
              <mc:AlternateContent>
                <mc:Choice Requires="wps">
                  <w:drawing>
                    <wp:anchor distT="0" distB="0" distL="114300" distR="114300" simplePos="0" relativeHeight="14336" behindDoc="0" locked="0" layoutInCell="1" allowOverlap="1">
                      <wp:simplePos x="0" y="0"/>
                      <wp:positionH relativeFrom="column">
                        <wp:posOffset>1990725</wp:posOffset>
                      </wp:positionH>
                      <wp:positionV relativeFrom="paragraph">
                        <wp:posOffset>70866</wp:posOffset>
                      </wp:positionV>
                      <wp:extent cx="1431818" cy="983064"/>
                      <wp:wrapNone/>
                      <wp:docPr id="34" name="Rectangle 5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1818" cy="9830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100000"/>
                                </a:srgbClr>
                              </a:solidFill>
                              <a:ln cap="flat" cmpd="sng" w="12700">
                                <a:noFill/>
                                <a:prstDash val="solid"/>
                              </a:ln>
                            </wps:spPr>
                            <wps:style>
                              <a:lnRef idx="2">
                                <a:srgbClr val="70AD47">
                                  <a:alpha val="100000"/>
                                </a:srgbClr>
                              </a:lnRef>
                              <a:fillRef idx="1">
                                <a:srgbClr val="FFFFFF">
                                  <a:alpha val="100000"/>
                                </a:srgbClr>
                              </a:fillRef>
                              <a:effectRef idx="0">
                                <a:srgbClr val="70AD47">
                                  <a:alpha val="100000"/>
                                </a:srgbClr>
                              </a:effectRef>
                              <a:fontRef idx="minor">
                                <a:srgbClr val="000000">
                                  <a:alpha val="100000"/>
                                </a:srgbClr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Bdr/>
                                    <w:spacing/>
                                    <w:jc w:val="center"/>
                                    <w:rPr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wrap="square" lIns="91440" rIns="91440" tIns="45720" bIns="45720" numCol="1" spcCol="0" rtlCol="0" fromWordArt="0" anchor="ctr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ectangle 5" type="#_x0000_t202" style="position:absolute;margin-left:156.75pt;margin-top:5.6pt;width:112.75pt;height:77.4pt;z-index:14336;;v-text-anchor:middle;mso-wrap-distance-left:9pt;mso-wrap-distance-top:0pt;mso-wrap-distance-right:9pt;mso-wrap-distance-bottom:0pt;mso-wrap-style:square;position:absolute" fillcolor="#FFFFFF" strokecolor="#000000" strokeweight="1pt" stroked="f">
                      <v:textbox style="" inset="7.2pt,3.6pt,7.2pt,3.6pt">
                        <w:txbxContent>
                          <w:p>
                            <w:pPr>
                              <w:pBdr/>
                              <w:spacing/>
                              <w:jc w:val="center"/>
                              <w:rPr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Manufacture: 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Serial: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Model:</w:t>
            </w:r>
            <w:r>
              <w:rPr>
                <w:sz w:val="20"/>
                <w:szCs w:val="20"/>
                <w:lang w:bidi="ar-EG"/>
              </w:rPr>
              <w:t xml:space="preserve"> </w:t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Barcode: </w:t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Department:</w:t>
            </w:r>
            <w:r>
              <w:rPr>
                <w:noProof/>
                <w:sz w:val="24"/>
                <w:szCs w:val="24"/>
              </w:rPr>
              <w:t xml:space="preserve"> </w:t>
            </w:r>
          </w:p>
          <w:p>
            <w:pPr>
              <w:pBdr/>
              <w:spacing w:line="240" w:lineRule="auto"/>
              <w:rPr>
                <w:noProof/>
                <w:sz w:val="24"/>
                <w:szCs w:val="24"/>
              </w:rPr>
            </w:pPr>
          </w:p>
          <w:p>
            <w:pPr>
              <w:pBdr/>
              <w:spacing w:line="240" w:lineRule="auto"/>
              <w:rPr/>
            </w:pPr>
          </w:p>
          <w:p>
            <w:pPr>
              <w:pBdr/>
              <w:spacing w:line="240" w:lineRule="auto"/>
              <w:rPr/>
            </w:pPr>
          </w:p>
          <w:p>
            <w:pPr>
              <w:pBdr/>
              <w:spacing w:line="240" w:lineRule="auto"/>
              <w:rPr/>
            </w:pPr>
          </w:p>
        </w:tc>
      </w:tr>
    </w:tbl>
    <w:p w14:paraId="15DFB1BD">
      <w:pPr>
        <w:spacing w:after="0"/>
        <w:rPr>
          <w:b/>
          <w:bCs/>
          <w:lang w:bidi="ar-EG"/>
        </w:rPr>
      </w:pPr>
    </w:p>
    <w:sectPr>
      <w:footerReference w:type="default" r:id="rId8"/>
      <w:type w:val="nextPage"/>
      <w:pgSz w:w="12240" w:h="15840"/>
      <w:pgMar w:top="270" w:right="270" w:bottom="450" w:left="270" w:header="720" w:footer="0" w:gutter="0"/>
      <w:pgBorders/>
      <w:pgNumType w:fmt="decimal"/>
      <w:cols w:num="1" w:equalWidth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  <w:font w:name="Courier New">
    <w:charset w:val="0"/>
    <w:family w:val="modern"/>
    <w:pitch w:val="fixed"/>
    <w:sig w:usb0="E0002EFF" w:usb1="C0007843" w:usb2="00000009" w:usb3="00000000" w:csb0="000001FF" w:csb1="00000000"/>
  </w:font>
</w:fonts>
</file>

<file path=word/footer8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 w14:paraId="6AB25D72">
    <w:pPr>
      <w:pBdr>
        <w:left w:val="single" w:color="4472C4" w:sz="12" w:space="11"/>
      </w:pBdr>
      <w:tabs>
        <w:tab w:val="left" w:pos="622"/>
      </w:tabs>
      <w:spacing w:after="0"/>
      <w:rPr>
        <w:rFonts w:asciiTheme="majorHAnsi" w:hAnsiTheme="majorHAnsi" w:eastAsiaTheme="majorEastAsia" w:cstheme="majorBidi"/>
        <w:color w:val="2F5496"/>
        <w:sz w:val="26"/>
        <w:szCs w:val="26"/>
      </w:rPr>
    </w:pPr>
    <w:r>
      <w:rPr>
        <w:rFonts w:asciiTheme="majorHAnsi" w:hAnsiTheme="majorHAnsi" w:eastAsiaTheme="majorEastAsia" w:cstheme="majorBidi"/>
        <w:color w:val="2F5496"/>
        <w:sz w:val="26"/>
        <w:szCs w:val="26"/>
      </w:rPr>
      <w:fldChar w:fldCharType="begin"/>
    </w:r>
    <w:r>
      <w:rPr>
        <w:rFonts w:asciiTheme="majorHAnsi" w:hAnsiTheme="majorHAnsi" w:eastAsiaTheme="majorEastAsia" w:cstheme="majorBidi"/>
        <w:color w:val="2F5496"/>
        <w:sz w:val="26"/>
        <w:szCs w:val="26"/>
      </w:rPr>
      <w:instrText xml:space="preserve"> PAGE   \* MERGEFORMAT </w:instrText>
    </w:r>
    <w:r>
      <w:rPr>
        <w:rFonts w:asciiTheme="majorHAnsi" w:hAnsiTheme="majorHAnsi" w:eastAsiaTheme="majorEastAsia" w:cstheme="majorBidi"/>
        <w:color w:val="2F5496"/>
        <w:sz w:val="26"/>
        <w:szCs w:val="26"/>
      </w:rPr>
      <w:fldChar w:fldCharType="separate"/>
    </w:r>
    <w:r>
      <w:rPr>
        <w:rFonts w:asciiTheme="majorHAnsi" w:hAnsiTheme="majorHAnsi" w:eastAsiaTheme="majorEastAsia" w:cstheme="majorBidi"/>
        <w:noProof/>
        <w:color w:val="2F5496"/>
        <w:sz w:val="26"/>
        <w:szCs w:val="26"/>
      </w:rPr>
      <w:t xml:space="preserve">2</w:t>
    </w:r>
    <w:r>
      <w:rPr>
        <w:rFonts w:asciiTheme="majorHAnsi" w:hAnsiTheme="majorHAnsi" w:eastAsiaTheme="majorEastAsia" w:cstheme="majorBidi"/>
        <w:color w:val="2F5496"/>
        <w:sz w:val="26"/>
        <w:szCs w:val="26"/>
      </w:rPr>
      <w:fldChar w:fldCharType="end"/>
    </w:r>
  </w:p>
  <w:p w14:paraId="07251E00">
    <w:pPr>
      <w:pStyle w:val="Footer"/>
      <w:spacing/>
      <w:rPr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30"/>
  <w:displayBackgroundShape/>
  <w:proofState w:spelling="clean" w:grammar="clean"/>
  <w:mailMerge>
    <w:mainDocumentType w:val="mailingLabels"/>
    <w:dataType w:val="textFile"/>
    <w:activeRecord w:val="-1"/>
  </w:mailMerge>
  <w:defaultTabStop w:val="720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en-US" w:bidi="ar-SA"/>
  <w:decimalSymbol xmlns:w="http://schemas.openxmlformats.org/wordprocessingml/2006/main" w:val="."/>
  <w:listSeparator xmlns:w="http://schemas.openxmlformats.org/wordprocessingml/2006/main"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line="254" w:lineRule="auto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/>
  </w:style>
  <w:style w:type="character" w:styleId="HeaderChar" w:customStyle="1">
    <w:name w:val="Header Char"/>
    <w:basedOn w:val="DefaultParagraphFont"/>
    <w:link w:val="Header"/>
    <w:uiPriority w:val="99"/>
    <w:rPr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/>
  </w:style>
  <w:style w:type="character" w:styleId="FooterChar" w:customStyle="1">
    <w:name w:val="Footer Char"/>
    <w:basedOn w:val="DefaultParagraphFont"/>
    <w:link w:val="Footer"/>
    <w:uiPriority w:val="99"/>
    <w:rPr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hAnsi="Courier New" w:eastAsia="Times New Roman" w:cs="Courier New"/>
      <w:sz w:val="20"/>
      <w:szCs w:val="20"/>
    </w:rPr>
  </w:style>
</w:styles>
</file>

<file path=word/_rels/document.xml.rels>&#65279;<?xml version="1.0" encoding="utf-8" standalone="yes"?><Relationships xmlns="http://schemas.openxmlformats.org/package/2006/relationships"><Relationship Id="rId9" Type="http://schemas.openxmlformats.org/officeDocument/2006/relationships/styles" Target="styles.xml" /><Relationship Id="rId10" Type="http://schemas.openxmlformats.org/officeDocument/2006/relationships/settings" Target="settings.xml" /><Relationship Id="rId11" Type="http://schemas.openxmlformats.org/officeDocument/2006/relationships/theme" Target="theme/theme1.xml" /><Relationship Id="rId8" Type="http://schemas.openxmlformats.org/officeDocument/2006/relationships/footer" Target="footer8.xml" /><Relationship Id="rId12" Type="http://schemas.openxmlformats.org/officeDocument/2006/relationships/fontTable" Target="fontTable.xml" /><Relationship Id="rId1" Type="http://schemas.openxmlformats.org/officeDocument/2006/relationships/image" Target="media/image1.png" /><Relationship Id="rId2" Type="http://schemas.openxmlformats.org/officeDocument/2006/relationships/image" Target="media/image2.jpe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HospitalCardTemplate.dotx</Template>
  <TotalTime>173</TotalTime>
  <Pages>1</Pages>
  <Words>167</Words>
  <Characters>958</Characters>
  <Application>Microsoft Office Word</Application>
  <DocSecurity>0</DocSecurity>
  <Lines>7</Lines>
  <Paragraphs>2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Ekram</dc:creator>
  <cp:keywords/>
  <dc:description/>
  <cp:lastModifiedBy>Ekram</cp:lastModifiedBy>
  <cp:revision>294</cp:revision>
  <dcterms:created xsi:type="dcterms:W3CDTF">2023-01-04T08:39:00Z</dcterms:created>
  <dcterms:modified xsi:type="dcterms:W3CDTF">2023-02-07T10:55:00Z</dcterms:modified>
</cp:coreProperties>
</file>